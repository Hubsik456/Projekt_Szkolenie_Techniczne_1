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2111081162"/>
        <w:docPartObj>
          <w:docPartGallery w:val="Cover Pages"/>
          <w:docPartUnique/>
        </w:docPartObj>
      </w:sdtPr>
      <w:sdtEndPr>
        <w:rPr>
          <w:b/>
          <w:bCs/>
          <w:color w:val="auto"/>
        </w:rPr>
      </w:sdtEndPr>
      <w:sdtContent>
        <w:p w14:paraId="0D49366E" w14:textId="4C71A597" w:rsidR="00432CE1" w:rsidRDefault="00432CE1">
          <w:pPr>
            <w:pStyle w:val="Bezodstpw"/>
            <w:spacing w:before="1540" w:after="240"/>
            <w:jc w:val="center"/>
            <w:rPr>
              <w:color w:val="4472C4" w:themeColor="accent1"/>
            </w:rPr>
          </w:pPr>
          <w:r>
            <w:rPr>
              <w:noProof/>
              <w:color w:val="4472C4" w:themeColor="accent1"/>
            </w:rPr>
            <w:drawing>
              <wp:inline distT="0" distB="0" distL="0" distR="0" wp14:anchorId="7C3CFC6D" wp14:editId="4AACD74F">
                <wp:extent cx="1417320" cy="750898"/>
                <wp:effectExtent l="0" t="0" r="0" b="0"/>
                <wp:docPr id="1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ytuł"/>
            <w:tag w:val=""/>
            <w:id w:val="1735040861"/>
            <w:placeholder>
              <w:docPart w:val="F4602DDEB424428E8A56BE6FD551192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B9E437" w14:textId="08D4737E" w:rsidR="00432CE1" w:rsidRDefault="00432CE1">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dOKUMENTACJA pROJEKTU</w:t>
              </w:r>
            </w:p>
          </w:sdtContent>
        </w:sdt>
        <w:sdt>
          <w:sdtPr>
            <w:rPr>
              <w:color w:val="4472C4" w:themeColor="accent1"/>
              <w:sz w:val="28"/>
              <w:szCs w:val="28"/>
            </w:rPr>
            <w:alias w:val="Podtytuł"/>
            <w:tag w:val=""/>
            <w:id w:val="328029620"/>
            <w:placeholder>
              <w:docPart w:val="45C504C437FC4948A1B0D38A869EF67A"/>
            </w:placeholder>
            <w:dataBinding w:prefixMappings="xmlns:ns0='http://purl.org/dc/elements/1.1/' xmlns:ns1='http://schemas.openxmlformats.org/package/2006/metadata/core-properties' " w:xpath="/ns1:coreProperties[1]/ns0:subject[1]" w:storeItemID="{6C3C8BC8-F283-45AE-878A-BAB7291924A1}"/>
            <w:text/>
          </w:sdtPr>
          <w:sdtContent>
            <w:p w14:paraId="1274EC0C" w14:textId="7B0C69B3" w:rsidR="00432CE1" w:rsidRDefault="00432CE1">
              <w:pPr>
                <w:pStyle w:val="Bezodstpw"/>
                <w:jc w:val="center"/>
                <w:rPr>
                  <w:color w:val="4472C4" w:themeColor="accent1"/>
                  <w:sz w:val="28"/>
                  <w:szCs w:val="28"/>
                </w:rPr>
              </w:pPr>
              <w:r>
                <w:rPr>
                  <w:color w:val="4472C4" w:themeColor="accent1"/>
                  <w:sz w:val="28"/>
                  <w:szCs w:val="28"/>
                </w:rPr>
                <w:t>w67259, Hubert Michna 4IIZ, GL04</w:t>
              </w:r>
            </w:p>
          </w:sdtContent>
        </w:sdt>
        <w:p w14:paraId="2A904893" w14:textId="77777777" w:rsidR="00432CE1" w:rsidRDefault="00432CE1">
          <w:pPr>
            <w:pStyle w:val="Bezodstpw"/>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3CCD953" wp14:editId="44BA270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42C2A3" w14:textId="190F9DF7" w:rsidR="00432CE1" w:rsidRPr="00432CE1" w:rsidRDefault="00432CE1" w:rsidP="00432CE1">
                                <w:pPr>
                                  <w:pStyle w:val="Bezodstpw"/>
                                  <w:spacing w:after="40"/>
                                  <w:rPr>
                                    <w:caps/>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CCD953" id="_x0000_t202" coordsize="21600,21600" o:spt="202" path="m,l,21600r21600,l21600,xe">
                    <v:stroke joinstyle="miter"/>
                    <v:path gradientshapeok="t" o:connecttype="rect"/>
                  </v:shapetype>
                  <v:shape id="Pole tekstowe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042C2A3" w14:textId="190F9DF7" w:rsidR="00432CE1" w:rsidRPr="00432CE1" w:rsidRDefault="00432CE1" w:rsidP="00432CE1">
                          <w:pPr>
                            <w:pStyle w:val="Bezodstpw"/>
                            <w:spacing w:after="40"/>
                            <w:rPr>
                              <w:caps/>
                              <w:color w:val="4472C4" w:themeColor="accent1"/>
                              <w:sz w:val="28"/>
                              <w:szCs w:val="28"/>
                            </w:rPr>
                          </w:pPr>
                        </w:p>
                      </w:txbxContent>
                    </v:textbox>
                    <w10:wrap anchorx="margin" anchory="page"/>
                  </v:shape>
                </w:pict>
              </mc:Fallback>
            </mc:AlternateContent>
          </w:r>
          <w:r>
            <w:rPr>
              <w:noProof/>
              <w:color w:val="4472C4" w:themeColor="accent1"/>
            </w:rPr>
            <w:drawing>
              <wp:inline distT="0" distB="0" distL="0" distR="0" wp14:anchorId="34775A1C" wp14:editId="61C8AA9A">
                <wp:extent cx="758952" cy="478932"/>
                <wp:effectExtent l="0" t="0" r="3175" b="0"/>
                <wp:docPr id="144"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1982" w14:textId="2980B63E" w:rsidR="00432CE1" w:rsidRPr="00432CE1" w:rsidRDefault="00432CE1" w:rsidP="0044262E">
          <w:pPr>
            <w:rPr>
              <w:rFonts w:asciiTheme="majorHAnsi" w:eastAsiaTheme="majorEastAsia" w:hAnsiTheme="majorHAnsi" w:cstheme="majorBidi"/>
              <w:b/>
              <w:bCs/>
              <w:color w:val="2F5496" w:themeColor="accent1" w:themeShade="BF"/>
              <w:sz w:val="32"/>
              <w:szCs w:val="32"/>
            </w:rPr>
          </w:pPr>
          <w:r>
            <w:rPr>
              <w:b/>
              <w:bCs/>
            </w:rPr>
            <w:br w:type="page"/>
          </w:r>
        </w:p>
      </w:sdtContent>
    </w:sdt>
    <w:sdt>
      <w:sdtPr>
        <w:rPr>
          <w:rFonts w:asciiTheme="minorHAnsi" w:eastAsiaTheme="minorHAnsi" w:hAnsiTheme="minorHAnsi" w:cstheme="minorBidi"/>
          <w:color w:val="auto"/>
          <w:sz w:val="22"/>
          <w:szCs w:val="22"/>
          <w:lang w:eastAsia="en-US"/>
        </w:rPr>
        <w:id w:val="908500449"/>
        <w:docPartObj>
          <w:docPartGallery w:val="Table of Contents"/>
          <w:docPartUnique/>
        </w:docPartObj>
      </w:sdtPr>
      <w:sdtEndPr>
        <w:rPr>
          <w:b/>
          <w:bCs/>
        </w:rPr>
      </w:sdtEndPr>
      <w:sdtContent>
        <w:p w14:paraId="3E706833" w14:textId="76A89935" w:rsidR="00432CE1" w:rsidRPr="00432CE1" w:rsidRDefault="00432CE1">
          <w:pPr>
            <w:pStyle w:val="Nagwekspisutreci"/>
            <w:rPr>
              <w:b/>
              <w:bCs/>
            </w:rPr>
          </w:pPr>
          <w:r w:rsidRPr="00432CE1">
            <w:rPr>
              <w:b/>
              <w:bCs/>
            </w:rPr>
            <w:t>Spis treści</w:t>
          </w:r>
        </w:p>
        <w:p w14:paraId="20A95136" w14:textId="30709A58" w:rsidR="00A34D1C" w:rsidRDefault="00432CE1">
          <w:pPr>
            <w:pStyle w:val="Spistreci1"/>
            <w:tabs>
              <w:tab w:val="right" w:leader="dot" w:pos="11328"/>
            </w:tabs>
            <w:rPr>
              <w:rFonts w:eastAsiaTheme="minorEastAsia"/>
              <w:noProof/>
              <w:kern w:val="2"/>
              <w:sz w:val="24"/>
              <w:szCs w:val="24"/>
              <w:lang w:eastAsia="pl-PL"/>
              <w14:ligatures w14:val="standardContextual"/>
            </w:rPr>
          </w:pPr>
          <w:r>
            <w:fldChar w:fldCharType="begin"/>
          </w:r>
          <w:r>
            <w:instrText xml:space="preserve"> TOC \o "1-3" \h \z \u </w:instrText>
          </w:r>
          <w:r>
            <w:fldChar w:fldCharType="separate"/>
          </w:r>
          <w:hyperlink w:anchor="_Toc169180464" w:history="1">
            <w:r w:rsidR="00A34D1C" w:rsidRPr="00FD7581">
              <w:rPr>
                <w:rStyle w:val="Hipercze"/>
                <w:b/>
                <w:bCs/>
                <w:noProof/>
              </w:rPr>
              <w:t>Wstęp</w:t>
            </w:r>
            <w:r w:rsidR="00A34D1C">
              <w:rPr>
                <w:noProof/>
                <w:webHidden/>
              </w:rPr>
              <w:tab/>
            </w:r>
            <w:r w:rsidR="00A34D1C">
              <w:rPr>
                <w:noProof/>
                <w:webHidden/>
              </w:rPr>
              <w:fldChar w:fldCharType="begin"/>
            </w:r>
            <w:r w:rsidR="00A34D1C">
              <w:rPr>
                <w:noProof/>
                <w:webHidden/>
              </w:rPr>
              <w:instrText xml:space="preserve"> PAGEREF _Toc169180464 \h </w:instrText>
            </w:r>
            <w:r w:rsidR="00A34D1C">
              <w:rPr>
                <w:noProof/>
                <w:webHidden/>
              </w:rPr>
            </w:r>
            <w:r w:rsidR="00A34D1C">
              <w:rPr>
                <w:noProof/>
                <w:webHidden/>
              </w:rPr>
              <w:fldChar w:fldCharType="separate"/>
            </w:r>
            <w:r w:rsidR="00A34D1C">
              <w:rPr>
                <w:noProof/>
                <w:webHidden/>
              </w:rPr>
              <w:t>1</w:t>
            </w:r>
            <w:r w:rsidR="00A34D1C">
              <w:rPr>
                <w:noProof/>
                <w:webHidden/>
              </w:rPr>
              <w:fldChar w:fldCharType="end"/>
            </w:r>
          </w:hyperlink>
        </w:p>
        <w:p w14:paraId="1A9D4AC1" w14:textId="2711774D"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65" w:history="1">
            <w:r w:rsidR="00A34D1C" w:rsidRPr="00FD7581">
              <w:rPr>
                <w:rStyle w:val="Hipercze"/>
                <w:b/>
                <w:bCs/>
                <w:noProof/>
              </w:rPr>
              <w:t>Założenia</w:t>
            </w:r>
            <w:r w:rsidR="00A34D1C">
              <w:rPr>
                <w:noProof/>
                <w:webHidden/>
              </w:rPr>
              <w:tab/>
            </w:r>
            <w:r w:rsidR="00A34D1C">
              <w:rPr>
                <w:noProof/>
                <w:webHidden/>
              </w:rPr>
              <w:fldChar w:fldCharType="begin"/>
            </w:r>
            <w:r w:rsidR="00A34D1C">
              <w:rPr>
                <w:noProof/>
                <w:webHidden/>
              </w:rPr>
              <w:instrText xml:space="preserve"> PAGEREF _Toc169180465 \h </w:instrText>
            </w:r>
            <w:r w:rsidR="00A34D1C">
              <w:rPr>
                <w:noProof/>
                <w:webHidden/>
              </w:rPr>
            </w:r>
            <w:r w:rsidR="00A34D1C">
              <w:rPr>
                <w:noProof/>
                <w:webHidden/>
              </w:rPr>
              <w:fldChar w:fldCharType="separate"/>
            </w:r>
            <w:r w:rsidR="00A34D1C">
              <w:rPr>
                <w:noProof/>
                <w:webHidden/>
              </w:rPr>
              <w:t>1</w:t>
            </w:r>
            <w:r w:rsidR="00A34D1C">
              <w:rPr>
                <w:noProof/>
                <w:webHidden/>
              </w:rPr>
              <w:fldChar w:fldCharType="end"/>
            </w:r>
          </w:hyperlink>
        </w:p>
        <w:p w14:paraId="1F499932" w14:textId="07B0898C"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66" w:history="1">
            <w:r w:rsidR="00A34D1C" w:rsidRPr="00FD7581">
              <w:rPr>
                <w:rStyle w:val="Hipercze"/>
                <w:b/>
                <w:bCs/>
                <w:noProof/>
              </w:rPr>
              <w:t>Opis interfejsu użytkownika</w:t>
            </w:r>
            <w:r w:rsidR="00A34D1C">
              <w:rPr>
                <w:noProof/>
                <w:webHidden/>
              </w:rPr>
              <w:tab/>
            </w:r>
            <w:r w:rsidR="00A34D1C">
              <w:rPr>
                <w:noProof/>
                <w:webHidden/>
              </w:rPr>
              <w:fldChar w:fldCharType="begin"/>
            </w:r>
            <w:r w:rsidR="00A34D1C">
              <w:rPr>
                <w:noProof/>
                <w:webHidden/>
              </w:rPr>
              <w:instrText xml:space="preserve"> PAGEREF _Toc169180466 \h </w:instrText>
            </w:r>
            <w:r w:rsidR="00A34D1C">
              <w:rPr>
                <w:noProof/>
                <w:webHidden/>
              </w:rPr>
            </w:r>
            <w:r w:rsidR="00A34D1C">
              <w:rPr>
                <w:noProof/>
                <w:webHidden/>
              </w:rPr>
              <w:fldChar w:fldCharType="separate"/>
            </w:r>
            <w:r w:rsidR="00A34D1C">
              <w:rPr>
                <w:noProof/>
                <w:webHidden/>
              </w:rPr>
              <w:t>2</w:t>
            </w:r>
            <w:r w:rsidR="00A34D1C">
              <w:rPr>
                <w:noProof/>
                <w:webHidden/>
              </w:rPr>
              <w:fldChar w:fldCharType="end"/>
            </w:r>
          </w:hyperlink>
        </w:p>
        <w:p w14:paraId="6586C6CA" w14:textId="7C6EED26" w:rsidR="00A34D1C" w:rsidRDefault="00000000">
          <w:pPr>
            <w:pStyle w:val="Spistreci2"/>
            <w:tabs>
              <w:tab w:val="right" w:leader="dot" w:pos="11328"/>
            </w:tabs>
            <w:rPr>
              <w:rFonts w:eastAsiaTheme="minorEastAsia"/>
              <w:noProof/>
              <w:kern w:val="2"/>
              <w:sz w:val="24"/>
              <w:szCs w:val="24"/>
              <w:lang w:eastAsia="pl-PL"/>
              <w14:ligatures w14:val="standardContextual"/>
            </w:rPr>
          </w:pPr>
          <w:hyperlink w:anchor="_Toc169180467" w:history="1">
            <w:r w:rsidR="00A34D1C" w:rsidRPr="00FD7581">
              <w:rPr>
                <w:rStyle w:val="Hipercze"/>
                <w:b/>
                <w:bCs/>
                <w:noProof/>
              </w:rPr>
              <w:t>Opis działania</w:t>
            </w:r>
            <w:r w:rsidR="00A34D1C">
              <w:rPr>
                <w:noProof/>
                <w:webHidden/>
              </w:rPr>
              <w:tab/>
            </w:r>
            <w:r w:rsidR="00A34D1C">
              <w:rPr>
                <w:noProof/>
                <w:webHidden/>
              </w:rPr>
              <w:fldChar w:fldCharType="begin"/>
            </w:r>
            <w:r w:rsidR="00A34D1C">
              <w:rPr>
                <w:noProof/>
                <w:webHidden/>
              </w:rPr>
              <w:instrText xml:space="preserve"> PAGEREF _Toc169180467 \h </w:instrText>
            </w:r>
            <w:r w:rsidR="00A34D1C">
              <w:rPr>
                <w:noProof/>
                <w:webHidden/>
              </w:rPr>
            </w:r>
            <w:r w:rsidR="00A34D1C">
              <w:rPr>
                <w:noProof/>
                <w:webHidden/>
              </w:rPr>
              <w:fldChar w:fldCharType="separate"/>
            </w:r>
            <w:r w:rsidR="00A34D1C">
              <w:rPr>
                <w:noProof/>
                <w:webHidden/>
              </w:rPr>
              <w:t>2</w:t>
            </w:r>
            <w:r w:rsidR="00A34D1C">
              <w:rPr>
                <w:noProof/>
                <w:webHidden/>
              </w:rPr>
              <w:fldChar w:fldCharType="end"/>
            </w:r>
          </w:hyperlink>
        </w:p>
        <w:p w14:paraId="7E8512FD" w14:textId="15502925" w:rsidR="00A34D1C" w:rsidRDefault="00000000">
          <w:pPr>
            <w:pStyle w:val="Spistreci2"/>
            <w:tabs>
              <w:tab w:val="right" w:leader="dot" w:pos="11328"/>
            </w:tabs>
            <w:rPr>
              <w:rFonts w:eastAsiaTheme="minorEastAsia"/>
              <w:noProof/>
              <w:kern w:val="2"/>
              <w:sz w:val="24"/>
              <w:szCs w:val="24"/>
              <w:lang w:eastAsia="pl-PL"/>
              <w14:ligatures w14:val="standardContextual"/>
            </w:rPr>
          </w:pPr>
          <w:hyperlink w:anchor="_Toc169180468" w:history="1">
            <w:r w:rsidR="00A34D1C" w:rsidRPr="00FD7581">
              <w:rPr>
                <w:rStyle w:val="Hipercze"/>
                <w:b/>
                <w:bCs/>
                <w:noProof/>
              </w:rPr>
              <w:t>Menu</w:t>
            </w:r>
            <w:r w:rsidR="00A34D1C">
              <w:rPr>
                <w:noProof/>
                <w:webHidden/>
              </w:rPr>
              <w:tab/>
            </w:r>
            <w:r w:rsidR="00A34D1C">
              <w:rPr>
                <w:noProof/>
                <w:webHidden/>
              </w:rPr>
              <w:fldChar w:fldCharType="begin"/>
            </w:r>
            <w:r w:rsidR="00A34D1C">
              <w:rPr>
                <w:noProof/>
                <w:webHidden/>
              </w:rPr>
              <w:instrText xml:space="preserve"> PAGEREF _Toc169180468 \h </w:instrText>
            </w:r>
            <w:r w:rsidR="00A34D1C">
              <w:rPr>
                <w:noProof/>
                <w:webHidden/>
              </w:rPr>
            </w:r>
            <w:r w:rsidR="00A34D1C">
              <w:rPr>
                <w:noProof/>
                <w:webHidden/>
              </w:rPr>
              <w:fldChar w:fldCharType="separate"/>
            </w:r>
            <w:r w:rsidR="00A34D1C">
              <w:rPr>
                <w:noProof/>
                <w:webHidden/>
              </w:rPr>
              <w:t>2</w:t>
            </w:r>
            <w:r w:rsidR="00A34D1C">
              <w:rPr>
                <w:noProof/>
                <w:webHidden/>
              </w:rPr>
              <w:fldChar w:fldCharType="end"/>
            </w:r>
          </w:hyperlink>
        </w:p>
        <w:p w14:paraId="52366B6C" w14:textId="4D6766DE"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69" w:history="1">
            <w:r w:rsidR="00A34D1C" w:rsidRPr="00FD7581">
              <w:rPr>
                <w:rStyle w:val="Hipercze"/>
                <w:b/>
                <w:bCs/>
                <w:noProof/>
              </w:rPr>
              <w:t>Ogólne</w:t>
            </w:r>
            <w:r w:rsidR="00A34D1C">
              <w:rPr>
                <w:noProof/>
                <w:webHidden/>
              </w:rPr>
              <w:tab/>
            </w:r>
            <w:r w:rsidR="00A34D1C">
              <w:rPr>
                <w:noProof/>
                <w:webHidden/>
              </w:rPr>
              <w:fldChar w:fldCharType="begin"/>
            </w:r>
            <w:r w:rsidR="00A34D1C">
              <w:rPr>
                <w:noProof/>
                <w:webHidden/>
              </w:rPr>
              <w:instrText xml:space="preserve"> PAGEREF _Toc169180469 \h </w:instrText>
            </w:r>
            <w:r w:rsidR="00A34D1C">
              <w:rPr>
                <w:noProof/>
                <w:webHidden/>
              </w:rPr>
            </w:r>
            <w:r w:rsidR="00A34D1C">
              <w:rPr>
                <w:noProof/>
                <w:webHidden/>
              </w:rPr>
              <w:fldChar w:fldCharType="separate"/>
            </w:r>
            <w:r w:rsidR="00A34D1C">
              <w:rPr>
                <w:noProof/>
                <w:webHidden/>
              </w:rPr>
              <w:t>2</w:t>
            </w:r>
            <w:r w:rsidR="00A34D1C">
              <w:rPr>
                <w:noProof/>
                <w:webHidden/>
              </w:rPr>
              <w:fldChar w:fldCharType="end"/>
            </w:r>
          </w:hyperlink>
        </w:p>
        <w:p w14:paraId="0CC3DD4A" w14:textId="3ABE1451"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0" w:history="1">
            <w:r w:rsidR="00A34D1C" w:rsidRPr="00FD7581">
              <w:rPr>
                <w:rStyle w:val="Hipercze"/>
                <w:b/>
                <w:bCs/>
                <w:noProof/>
              </w:rPr>
              <w:t>Konto</w:t>
            </w:r>
            <w:r w:rsidR="00A34D1C">
              <w:rPr>
                <w:noProof/>
                <w:webHidden/>
              </w:rPr>
              <w:tab/>
            </w:r>
            <w:r w:rsidR="00A34D1C">
              <w:rPr>
                <w:noProof/>
                <w:webHidden/>
              </w:rPr>
              <w:fldChar w:fldCharType="begin"/>
            </w:r>
            <w:r w:rsidR="00A34D1C">
              <w:rPr>
                <w:noProof/>
                <w:webHidden/>
              </w:rPr>
              <w:instrText xml:space="preserve"> PAGEREF _Toc169180470 \h </w:instrText>
            </w:r>
            <w:r w:rsidR="00A34D1C">
              <w:rPr>
                <w:noProof/>
                <w:webHidden/>
              </w:rPr>
            </w:r>
            <w:r w:rsidR="00A34D1C">
              <w:rPr>
                <w:noProof/>
                <w:webHidden/>
              </w:rPr>
              <w:fldChar w:fldCharType="separate"/>
            </w:r>
            <w:r w:rsidR="00A34D1C">
              <w:rPr>
                <w:noProof/>
                <w:webHidden/>
              </w:rPr>
              <w:t>2</w:t>
            </w:r>
            <w:r w:rsidR="00A34D1C">
              <w:rPr>
                <w:noProof/>
                <w:webHidden/>
              </w:rPr>
              <w:fldChar w:fldCharType="end"/>
            </w:r>
          </w:hyperlink>
        </w:p>
        <w:p w14:paraId="510D0532" w14:textId="7AFD73B0"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1" w:history="1">
            <w:r w:rsidR="00A34D1C" w:rsidRPr="00FD7581">
              <w:rPr>
                <w:rStyle w:val="Hipercze"/>
                <w:b/>
                <w:bCs/>
                <w:noProof/>
              </w:rPr>
              <w:t>Menu – Admin</w:t>
            </w:r>
            <w:r w:rsidR="00A34D1C">
              <w:rPr>
                <w:noProof/>
                <w:webHidden/>
              </w:rPr>
              <w:tab/>
            </w:r>
            <w:r w:rsidR="00A34D1C">
              <w:rPr>
                <w:noProof/>
                <w:webHidden/>
              </w:rPr>
              <w:fldChar w:fldCharType="begin"/>
            </w:r>
            <w:r w:rsidR="00A34D1C">
              <w:rPr>
                <w:noProof/>
                <w:webHidden/>
              </w:rPr>
              <w:instrText xml:space="preserve"> PAGEREF _Toc169180471 \h </w:instrText>
            </w:r>
            <w:r w:rsidR="00A34D1C">
              <w:rPr>
                <w:noProof/>
                <w:webHidden/>
              </w:rPr>
            </w:r>
            <w:r w:rsidR="00A34D1C">
              <w:rPr>
                <w:noProof/>
                <w:webHidden/>
              </w:rPr>
              <w:fldChar w:fldCharType="separate"/>
            </w:r>
            <w:r w:rsidR="00A34D1C">
              <w:rPr>
                <w:noProof/>
                <w:webHidden/>
              </w:rPr>
              <w:t>2</w:t>
            </w:r>
            <w:r w:rsidR="00A34D1C">
              <w:rPr>
                <w:noProof/>
                <w:webHidden/>
              </w:rPr>
              <w:fldChar w:fldCharType="end"/>
            </w:r>
          </w:hyperlink>
        </w:p>
        <w:p w14:paraId="7B8D3A88" w14:textId="3EA85D49" w:rsidR="00A34D1C" w:rsidRDefault="00000000">
          <w:pPr>
            <w:pStyle w:val="Spistreci2"/>
            <w:tabs>
              <w:tab w:val="right" w:leader="dot" w:pos="11328"/>
            </w:tabs>
            <w:rPr>
              <w:rFonts w:eastAsiaTheme="minorEastAsia"/>
              <w:noProof/>
              <w:kern w:val="2"/>
              <w:sz w:val="24"/>
              <w:szCs w:val="24"/>
              <w:lang w:eastAsia="pl-PL"/>
              <w14:ligatures w14:val="standardContextual"/>
            </w:rPr>
          </w:pPr>
          <w:hyperlink w:anchor="_Toc169180472" w:history="1">
            <w:r w:rsidR="00A34D1C" w:rsidRPr="00FD7581">
              <w:rPr>
                <w:rStyle w:val="Hipercze"/>
                <w:b/>
                <w:bCs/>
                <w:noProof/>
              </w:rPr>
              <w:t>Poszczególne widoki</w:t>
            </w:r>
            <w:r w:rsidR="00A34D1C">
              <w:rPr>
                <w:noProof/>
                <w:webHidden/>
              </w:rPr>
              <w:tab/>
            </w:r>
            <w:r w:rsidR="00A34D1C">
              <w:rPr>
                <w:noProof/>
                <w:webHidden/>
              </w:rPr>
              <w:fldChar w:fldCharType="begin"/>
            </w:r>
            <w:r w:rsidR="00A34D1C">
              <w:rPr>
                <w:noProof/>
                <w:webHidden/>
              </w:rPr>
              <w:instrText xml:space="preserve"> PAGEREF _Toc169180472 \h </w:instrText>
            </w:r>
            <w:r w:rsidR="00A34D1C">
              <w:rPr>
                <w:noProof/>
                <w:webHidden/>
              </w:rPr>
            </w:r>
            <w:r w:rsidR="00A34D1C">
              <w:rPr>
                <w:noProof/>
                <w:webHidden/>
              </w:rPr>
              <w:fldChar w:fldCharType="separate"/>
            </w:r>
            <w:r w:rsidR="00A34D1C">
              <w:rPr>
                <w:noProof/>
                <w:webHidden/>
              </w:rPr>
              <w:t>3</w:t>
            </w:r>
            <w:r w:rsidR="00A34D1C">
              <w:rPr>
                <w:noProof/>
                <w:webHidden/>
              </w:rPr>
              <w:fldChar w:fldCharType="end"/>
            </w:r>
          </w:hyperlink>
        </w:p>
        <w:p w14:paraId="740B7EC5" w14:textId="7F6DCCC0"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3" w:history="1">
            <w:r w:rsidR="00A34D1C" w:rsidRPr="00FD7581">
              <w:rPr>
                <w:rStyle w:val="Hipercze"/>
                <w:b/>
                <w:bCs/>
                <w:noProof/>
              </w:rPr>
              <w:t>Widok wyboru testu – Ekran startowy</w:t>
            </w:r>
            <w:r w:rsidR="00A34D1C">
              <w:rPr>
                <w:noProof/>
                <w:webHidden/>
              </w:rPr>
              <w:tab/>
            </w:r>
            <w:r w:rsidR="00A34D1C">
              <w:rPr>
                <w:noProof/>
                <w:webHidden/>
              </w:rPr>
              <w:fldChar w:fldCharType="begin"/>
            </w:r>
            <w:r w:rsidR="00A34D1C">
              <w:rPr>
                <w:noProof/>
                <w:webHidden/>
              </w:rPr>
              <w:instrText xml:space="preserve"> PAGEREF _Toc169180473 \h </w:instrText>
            </w:r>
            <w:r w:rsidR="00A34D1C">
              <w:rPr>
                <w:noProof/>
                <w:webHidden/>
              </w:rPr>
            </w:r>
            <w:r w:rsidR="00A34D1C">
              <w:rPr>
                <w:noProof/>
                <w:webHidden/>
              </w:rPr>
              <w:fldChar w:fldCharType="separate"/>
            </w:r>
            <w:r w:rsidR="00A34D1C">
              <w:rPr>
                <w:noProof/>
                <w:webHidden/>
              </w:rPr>
              <w:t>3</w:t>
            </w:r>
            <w:r w:rsidR="00A34D1C">
              <w:rPr>
                <w:noProof/>
                <w:webHidden/>
              </w:rPr>
              <w:fldChar w:fldCharType="end"/>
            </w:r>
          </w:hyperlink>
        </w:p>
        <w:p w14:paraId="780B4612" w14:textId="73E4376D"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4" w:history="1">
            <w:r w:rsidR="00A34D1C" w:rsidRPr="00FD7581">
              <w:rPr>
                <w:rStyle w:val="Hipercze"/>
                <w:b/>
                <w:bCs/>
                <w:noProof/>
              </w:rPr>
              <w:t>Widok logowania dla administratorów</w:t>
            </w:r>
            <w:r w:rsidR="00A34D1C">
              <w:rPr>
                <w:noProof/>
                <w:webHidden/>
              </w:rPr>
              <w:tab/>
            </w:r>
            <w:r w:rsidR="00A34D1C">
              <w:rPr>
                <w:noProof/>
                <w:webHidden/>
              </w:rPr>
              <w:fldChar w:fldCharType="begin"/>
            </w:r>
            <w:r w:rsidR="00A34D1C">
              <w:rPr>
                <w:noProof/>
                <w:webHidden/>
              </w:rPr>
              <w:instrText xml:space="preserve"> PAGEREF _Toc169180474 \h </w:instrText>
            </w:r>
            <w:r w:rsidR="00A34D1C">
              <w:rPr>
                <w:noProof/>
                <w:webHidden/>
              </w:rPr>
            </w:r>
            <w:r w:rsidR="00A34D1C">
              <w:rPr>
                <w:noProof/>
                <w:webHidden/>
              </w:rPr>
              <w:fldChar w:fldCharType="separate"/>
            </w:r>
            <w:r w:rsidR="00A34D1C">
              <w:rPr>
                <w:noProof/>
                <w:webHidden/>
              </w:rPr>
              <w:t>3</w:t>
            </w:r>
            <w:r w:rsidR="00A34D1C">
              <w:rPr>
                <w:noProof/>
                <w:webHidden/>
              </w:rPr>
              <w:fldChar w:fldCharType="end"/>
            </w:r>
          </w:hyperlink>
        </w:p>
        <w:p w14:paraId="638C2024" w14:textId="51E644A4"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5" w:history="1">
            <w:r w:rsidR="00A34D1C" w:rsidRPr="00FD7581">
              <w:rPr>
                <w:rStyle w:val="Hipercze"/>
                <w:b/>
                <w:bCs/>
                <w:noProof/>
              </w:rPr>
              <w:t>Widok edycji konta administratora</w:t>
            </w:r>
            <w:r w:rsidR="00A34D1C">
              <w:rPr>
                <w:noProof/>
                <w:webHidden/>
              </w:rPr>
              <w:tab/>
            </w:r>
            <w:r w:rsidR="00A34D1C">
              <w:rPr>
                <w:noProof/>
                <w:webHidden/>
              </w:rPr>
              <w:fldChar w:fldCharType="begin"/>
            </w:r>
            <w:r w:rsidR="00A34D1C">
              <w:rPr>
                <w:noProof/>
                <w:webHidden/>
              </w:rPr>
              <w:instrText xml:space="preserve"> PAGEREF _Toc169180475 \h </w:instrText>
            </w:r>
            <w:r w:rsidR="00A34D1C">
              <w:rPr>
                <w:noProof/>
                <w:webHidden/>
              </w:rPr>
            </w:r>
            <w:r w:rsidR="00A34D1C">
              <w:rPr>
                <w:noProof/>
                <w:webHidden/>
              </w:rPr>
              <w:fldChar w:fldCharType="separate"/>
            </w:r>
            <w:r w:rsidR="00A34D1C">
              <w:rPr>
                <w:noProof/>
                <w:webHidden/>
              </w:rPr>
              <w:t>4</w:t>
            </w:r>
            <w:r w:rsidR="00A34D1C">
              <w:rPr>
                <w:noProof/>
                <w:webHidden/>
              </w:rPr>
              <w:fldChar w:fldCharType="end"/>
            </w:r>
          </w:hyperlink>
        </w:p>
        <w:p w14:paraId="11B9EBCF" w14:textId="3D37318D"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6" w:history="1">
            <w:r w:rsidR="00A34D1C" w:rsidRPr="00FD7581">
              <w:rPr>
                <w:rStyle w:val="Hipercze"/>
                <w:b/>
                <w:bCs/>
                <w:noProof/>
              </w:rPr>
              <w:t>Widok tworzenia nowego konta administratora</w:t>
            </w:r>
            <w:r w:rsidR="00A34D1C">
              <w:rPr>
                <w:noProof/>
                <w:webHidden/>
              </w:rPr>
              <w:tab/>
            </w:r>
            <w:r w:rsidR="00A34D1C">
              <w:rPr>
                <w:noProof/>
                <w:webHidden/>
              </w:rPr>
              <w:fldChar w:fldCharType="begin"/>
            </w:r>
            <w:r w:rsidR="00A34D1C">
              <w:rPr>
                <w:noProof/>
                <w:webHidden/>
              </w:rPr>
              <w:instrText xml:space="preserve"> PAGEREF _Toc169180476 \h </w:instrText>
            </w:r>
            <w:r w:rsidR="00A34D1C">
              <w:rPr>
                <w:noProof/>
                <w:webHidden/>
              </w:rPr>
            </w:r>
            <w:r w:rsidR="00A34D1C">
              <w:rPr>
                <w:noProof/>
                <w:webHidden/>
              </w:rPr>
              <w:fldChar w:fldCharType="separate"/>
            </w:r>
            <w:r w:rsidR="00A34D1C">
              <w:rPr>
                <w:noProof/>
                <w:webHidden/>
              </w:rPr>
              <w:t>5</w:t>
            </w:r>
            <w:r w:rsidR="00A34D1C">
              <w:rPr>
                <w:noProof/>
                <w:webHidden/>
              </w:rPr>
              <w:fldChar w:fldCharType="end"/>
            </w:r>
          </w:hyperlink>
        </w:p>
        <w:p w14:paraId="249818CD" w14:textId="23B0CFAD"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7" w:history="1">
            <w:r w:rsidR="00A34D1C" w:rsidRPr="00FD7581">
              <w:rPr>
                <w:rStyle w:val="Hipercze"/>
                <w:b/>
                <w:bCs/>
                <w:noProof/>
              </w:rPr>
              <w:t>Widok tworzenia nowego testu</w:t>
            </w:r>
            <w:r w:rsidR="00A34D1C">
              <w:rPr>
                <w:noProof/>
                <w:webHidden/>
              </w:rPr>
              <w:tab/>
            </w:r>
            <w:r w:rsidR="00A34D1C">
              <w:rPr>
                <w:noProof/>
                <w:webHidden/>
              </w:rPr>
              <w:fldChar w:fldCharType="begin"/>
            </w:r>
            <w:r w:rsidR="00A34D1C">
              <w:rPr>
                <w:noProof/>
                <w:webHidden/>
              </w:rPr>
              <w:instrText xml:space="preserve"> PAGEREF _Toc169180477 \h </w:instrText>
            </w:r>
            <w:r w:rsidR="00A34D1C">
              <w:rPr>
                <w:noProof/>
                <w:webHidden/>
              </w:rPr>
            </w:r>
            <w:r w:rsidR="00A34D1C">
              <w:rPr>
                <w:noProof/>
                <w:webHidden/>
              </w:rPr>
              <w:fldChar w:fldCharType="separate"/>
            </w:r>
            <w:r w:rsidR="00A34D1C">
              <w:rPr>
                <w:noProof/>
                <w:webHidden/>
              </w:rPr>
              <w:t>6</w:t>
            </w:r>
            <w:r w:rsidR="00A34D1C">
              <w:rPr>
                <w:noProof/>
                <w:webHidden/>
              </w:rPr>
              <w:fldChar w:fldCharType="end"/>
            </w:r>
          </w:hyperlink>
        </w:p>
        <w:p w14:paraId="79FC3794" w14:textId="00A17A2E"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8" w:history="1">
            <w:r w:rsidR="00A34D1C" w:rsidRPr="00FD7581">
              <w:rPr>
                <w:rStyle w:val="Hipercze"/>
                <w:b/>
                <w:bCs/>
                <w:noProof/>
              </w:rPr>
              <w:t>Widok zarządzania testami</w:t>
            </w:r>
            <w:r w:rsidR="00A34D1C">
              <w:rPr>
                <w:noProof/>
                <w:webHidden/>
              </w:rPr>
              <w:tab/>
            </w:r>
            <w:r w:rsidR="00A34D1C">
              <w:rPr>
                <w:noProof/>
                <w:webHidden/>
              </w:rPr>
              <w:fldChar w:fldCharType="begin"/>
            </w:r>
            <w:r w:rsidR="00A34D1C">
              <w:rPr>
                <w:noProof/>
                <w:webHidden/>
              </w:rPr>
              <w:instrText xml:space="preserve"> PAGEREF _Toc169180478 \h </w:instrText>
            </w:r>
            <w:r w:rsidR="00A34D1C">
              <w:rPr>
                <w:noProof/>
                <w:webHidden/>
              </w:rPr>
            </w:r>
            <w:r w:rsidR="00A34D1C">
              <w:rPr>
                <w:noProof/>
                <w:webHidden/>
              </w:rPr>
              <w:fldChar w:fldCharType="separate"/>
            </w:r>
            <w:r w:rsidR="00A34D1C">
              <w:rPr>
                <w:noProof/>
                <w:webHidden/>
              </w:rPr>
              <w:t>7</w:t>
            </w:r>
            <w:r w:rsidR="00A34D1C">
              <w:rPr>
                <w:noProof/>
                <w:webHidden/>
              </w:rPr>
              <w:fldChar w:fldCharType="end"/>
            </w:r>
          </w:hyperlink>
        </w:p>
        <w:p w14:paraId="5BED1110" w14:textId="289DDD99"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9" w:history="1">
            <w:r w:rsidR="00A34D1C" w:rsidRPr="00FD7581">
              <w:rPr>
                <w:rStyle w:val="Hipercze"/>
                <w:b/>
                <w:bCs/>
                <w:noProof/>
              </w:rPr>
              <w:t>Widok edycji pytań</w:t>
            </w:r>
            <w:r w:rsidR="00A34D1C">
              <w:rPr>
                <w:noProof/>
                <w:webHidden/>
              </w:rPr>
              <w:tab/>
            </w:r>
            <w:r w:rsidR="00A34D1C">
              <w:rPr>
                <w:noProof/>
                <w:webHidden/>
              </w:rPr>
              <w:fldChar w:fldCharType="begin"/>
            </w:r>
            <w:r w:rsidR="00A34D1C">
              <w:rPr>
                <w:noProof/>
                <w:webHidden/>
              </w:rPr>
              <w:instrText xml:space="preserve"> PAGEREF _Toc169180479 \h </w:instrText>
            </w:r>
            <w:r w:rsidR="00A34D1C">
              <w:rPr>
                <w:noProof/>
                <w:webHidden/>
              </w:rPr>
            </w:r>
            <w:r w:rsidR="00A34D1C">
              <w:rPr>
                <w:noProof/>
                <w:webHidden/>
              </w:rPr>
              <w:fldChar w:fldCharType="separate"/>
            </w:r>
            <w:r w:rsidR="00A34D1C">
              <w:rPr>
                <w:noProof/>
                <w:webHidden/>
              </w:rPr>
              <w:t>8</w:t>
            </w:r>
            <w:r w:rsidR="00A34D1C">
              <w:rPr>
                <w:noProof/>
                <w:webHidden/>
              </w:rPr>
              <w:fldChar w:fldCharType="end"/>
            </w:r>
          </w:hyperlink>
        </w:p>
        <w:p w14:paraId="30B48D06" w14:textId="70E32A36"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80" w:history="1">
            <w:r w:rsidR="00A34D1C" w:rsidRPr="00FD7581">
              <w:rPr>
                <w:rStyle w:val="Hipercze"/>
                <w:b/>
                <w:bCs/>
                <w:noProof/>
              </w:rPr>
              <w:t>Widok rozwiązywania testu</w:t>
            </w:r>
            <w:r w:rsidR="00A34D1C">
              <w:rPr>
                <w:noProof/>
                <w:webHidden/>
              </w:rPr>
              <w:tab/>
            </w:r>
            <w:r w:rsidR="00A34D1C">
              <w:rPr>
                <w:noProof/>
                <w:webHidden/>
              </w:rPr>
              <w:fldChar w:fldCharType="begin"/>
            </w:r>
            <w:r w:rsidR="00A34D1C">
              <w:rPr>
                <w:noProof/>
                <w:webHidden/>
              </w:rPr>
              <w:instrText xml:space="preserve"> PAGEREF _Toc169180480 \h </w:instrText>
            </w:r>
            <w:r w:rsidR="00A34D1C">
              <w:rPr>
                <w:noProof/>
                <w:webHidden/>
              </w:rPr>
            </w:r>
            <w:r w:rsidR="00A34D1C">
              <w:rPr>
                <w:noProof/>
                <w:webHidden/>
              </w:rPr>
              <w:fldChar w:fldCharType="separate"/>
            </w:r>
            <w:r w:rsidR="00A34D1C">
              <w:rPr>
                <w:noProof/>
                <w:webHidden/>
              </w:rPr>
              <w:t>9</w:t>
            </w:r>
            <w:r w:rsidR="00A34D1C">
              <w:rPr>
                <w:noProof/>
                <w:webHidden/>
              </w:rPr>
              <w:fldChar w:fldCharType="end"/>
            </w:r>
          </w:hyperlink>
        </w:p>
        <w:p w14:paraId="1992DC79" w14:textId="2A33964E"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81" w:history="1">
            <w:r w:rsidR="00A34D1C" w:rsidRPr="00FD7581">
              <w:rPr>
                <w:rStyle w:val="Hipercze"/>
                <w:b/>
                <w:bCs/>
                <w:noProof/>
              </w:rPr>
              <w:t>Widok sprawdzania odpowiedzi</w:t>
            </w:r>
            <w:r w:rsidR="00A34D1C">
              <w:rPr>
                <w:noProof/>
                <w:webHidden/>
              </w:rPr>
              <w:tab/>
            </w:r>
            <w:r w:rsidR="00A34D1C">
              <w:rPr>
                <w:noProof/>
                <w:webHidden/>
              </w:rPr>
              <w:fldChar w:fldCharType="begin"/>
            </w:r>
            <w:r w:rsidR="00A34D1C">
              <w:rPr>
                <w:noProof/>
                <w:webHidden/>
              </w:rPr>
              <w:instrText xml:space="preserve"> PAGEREF _Toc169180481 \h </w:instrText>
            </w:r>
            <w:r w:rsidR="00A34D1C">
              <w:rPr>
                <w:noProof/>
                <w:webHidden/>
              </w:rPr>
            </w:r>
            <w:r w:rsidR="00A34D1C">
              <w:rPr>
                <w:noProof/>
                <w:webHidden/>
              </w:rPr>
              <w:fldChar w:fldCharType="separate"/>
            </w:r>
            <w:r w:rsidR="00A34D1C">
              <w:rPr>
                <w:noProof/>
                <w:webHidden/>
              </w:rPr>
              <w:t>10</w:t>
            </w:r>
            <w:r w:rsidR="00A34D1C">
              <w:rPr>
                <w:noProof/>
                <w:webHidden/>
              </w:rPr>
              <w:fldChar w:fldCharType="end"/>
            </w:r>
          </w:hyperlink>
        </w:p>
        <w:p w14:paraId="3220D7C3" w14:textId="4604AC9B"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2" w:history="1">
            <w:r w:rsidR="00A34D1C" w:rsidRPr="00FD7581">
              <w:rPr>
                <w:rStyle w:val="Hipercze"/>
                <w:b/>
                <w:bCs/>
                <w:noProof/>
              </w:rPr>
              <w:t>Diagram przypadków użycia</w:t>
            </w:r>
            <w:r w:rsidR="00A34D1C">
              <w:rPr>
                <w:noProof/>
                <w:webHidden/>
              </w:rPr>
              <w:tab/>
            </w:r>
            <w:r w:rsidR="00A34D1C">
              <w:rPr>
                <w:noProof/>
                <w:webHidden/>
              </w:rPr>
              <w:fldChar w:fldCharType="begin"/>
            </w:r>
            <w:r w:rsidR="00A34D1C">
              <w:rPr>
                <w:noProof/>
                <w:webHidden/>
              </w:rPr>
              <w:instrText xml:space="preserve"> PAGEREF _Toc169180482 \h </w:instrText>
            </w:r>
            <w:r w:rsidR="00A34D1C">
              <w:rPr>
                <w:noProof/>
                <w:webHidden/>
              </w:rPr>
            </w:r>
            <w:r w:rsidR="00A34D1C">
              <w:rPr>
                <w:noProof/>
                <w:webHidden/>
              </w:rPr>
              <w:fldChar w:fldCharType="separate"/>
            </w:r>
            <w:r w:rsidR="00A34D1C">
              <w:rPr>
                <w:noProof/>
                <w:webHidden/>
              </w:rPr>
              <w:t>11</w:t>
            </w:r>
            <w:r w:rsidR="00A34D1C">
              <w:rPr>
                <w:noProof/>
                <w:webHidden/>
              </w:rPr>
              <w:fldChar w:fldCharType="end"/>
            </w:r>
          </w:hyperlink>
        </w:p>
        <w:p w14:paraId="31022A75" w14:textId="4190A4B0"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3" w:history="1">
            <w:r w:rsidR="00A34D1C" w:rsidRPr="00FD7581">
              <w:rPr>
                <w:rStyle w:val="Hipercze"/>
                <w:b/>
                <w:bCs/>
                <w:noProof/>
              </w:rPr>
              <w:t>Opis bazy danych</w:t>
            </w:r>
            <w:r w:rsidR="00A34D1C">
              <w:rPr>
                <w:noProof/>
                <w:webHidden/>
              </w:rPr>
              <w:tab/>
            </w:r>
            <w:r w:rsidR="00A34D1C">
              <w:rPr>
                <w:noProof/>
                <w:webHidden/>
              </w:rPr>
              <w:fldChar w:fldCharType="begin"/>
            </w:r>
            <w:r w:rsidR="00A34D1C">
              <w:rPr>
                <w:noProof/>
                <w:webHidden/>
              </w:rPr>
              <w:instrText xml:space="preserve"> PAGEREF _Toc169180483 \h </w:instrText>
            </w:r>
            <w:r w:rsidR="00A34D1C">
              <w:rPr>
                <w:noProof/>
                <w:webHidden/>
              </w:rPr>
            </w:r>
            <w:r w:rsidR="00A34D1C">
              <w:rPr>
                <w:noProof/>
                <w:webHidden/>
              </w:rPr>
              <w:fldChar w:fldCharType="separate"/>
            </w:r>
            <w:r w:rsidR="00A34D1C">
              <w:rPr>
                <w:noProof/>
                <w:webHidden/>
              </w:rPr>
              <w:t>12</w:t>
            </w:r>
            <w:r w:rsidR="00A34D1C">
              <w:rPr>
                <w:noProof/>
                <w:webHidden/>
              </w:rPr>
              <w:fldChar w:fldCharType="end"/>
            </w:r>
          </w:hyperlink>
        </w:p>
        <w:p w14:paraId="3B23A372" w14:textId="7A4CC7FD" w:rsidR="00A34D1C" w:rsidRDefault="00000000">
          <w:pPr>
            <w:pStyle w:val="Spistreci2"/>
            <w:tabs>
              <w:tab w:val="right" w:leader="dot" w:pos="11328"/>
            </w:tabs>
            <w:rPr>
              <w:rFonts w:eastAsiaTheme="minorEastAsia"/>
              <w:noProof/>
              <w:kern w:val="2"/>
              <w:sz w:val="24"/>
              <w:szCs w:val="24"/>
              <w:lang w:eastAsia="pl-PL"/>
              <w14:ligatures w14:val="standardContextual"/>
            </w:rPr>
          </w:pPr>
          <w:hyperlink w:anchor="_Toc169180484" w:history="1">
            <w:r w:rsidR="00A34D1C" w:rsidRPr="00FD7581">
              <w:rPr>
                <w:rStyle w:val="Hipercze"/>
                <w:b/>
                <w:bCs/>
                <w:noProof/>
              </w:rPr>
              <w:t>Diagram ERD</w:t>
            </w:r>
            <w:r w:rsidR="00A34D1C">
              <w:rPr>
                <w:noProof/>
                <w:webHidden/>
              </w:rPr>
              <w:tab/>
            </w:r>
            <w:r w:rsidR="00A34D1C">
              <w:rPr>
                <w:noProof/>
                <w:webHidden/>
              </w:rPr>
              <w:fldChar w:fldCharType="begin"/>
            </w:r>
            <w:r w:rsidR="00A34D1C">
              <w:rPr>
                <w:noProof/>
                <w:webHidden/>
              </w:rPr>
              <w:instrText xml:space="preserve"> PAGEREF _Toc169180484 \h </w:instrText>
            </w:r>
            <w:r w:rsidR="00A34D1C">
              <w:rPr>
                <w:noProof/>
                <w:webHidden/>
              </w:rPr>
            </w:r>
            <w:r w:rsidR="00A34D1C">
              <w:rPr>
                <w:noProof/>
                <w:webHidden/>
              </w:rPr>
              <w:fldChar w:fldCharType="separate"/>
            </w:r>
            <w:r w:rsidR="00A34D1C">
              <w:rPr>
                <w:noProof/>
                <w:webHidden/>
              </w:rPr>
              <w:t>12</w:t>
            </w:r>
            <w:r w:rsidR="00A34D1C">
              <w:rPr>
                <w:noProof/>
                <w:webHidden/>
              </w:rPr>
              <w:fldChar w:fldCharType="end"/>
            </w:r>
          </w:hyperlink>
        </w:p>
        <w:p w14:paraId="61421731" w14:textId="45690F09"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5" w:history="1">
            <w:r w:rsidR="00A34D1C" w:rsidRPr="00FD7581">
              <w:rPr>
                <w:rStyle w:val="Hipercze"/>
                <w:b/>
                <w:bCs/>
                <w:noProof/>
              </w:rPr>
              <w:t>Opis klas</w:t>
            </w:r>
            <w:r w:rsidR="00A34D1C">
              <w:rPr>
                <w:noProof/>
                <w:webHidden/>
              </w:rPr>
              <w:tab/>
            </w:r>
            <w:r w:rsidR="00A34D1C">
              <w:rPr>
                <w:noProof/>
                <w:webHidden/>
              </w:rPr>
              <w:fldChar w:fldCharType="begin"/>
            </w:r>
            <w:r w:rsidR="00A34D1C">
              <w:rPr>
                <w:noProof/>
                <w:webHidden/>
              </w:rPr>
              <w:instrText xml:space="preserve"> PAGEREF _Toc169180485 \h </w:instrText>
            </w:r>
            <w:r w:rsidR="00A34D1C">
              <w:rPr>
                <w:noProof/>
                <w:webHidden/>
              </w:rPr>
            </w:r>
            <w:r w:rsidR="00A34D1C">
              <w:rPr>
                <w:noProof/>
                <w:webHidden/>
              </w:rPr>
              <w:fldChar w:fldCharType="separate"/>
            </w:r>
            <w:r w:rsidR="00A34D1C">
              <w:rPr>
                <w:noProof/>
                <w:webHidden/>
              </w:rPr>
              <w:t>13</w:t>
            </w:r>
            <w:r w:rsidR="00A34D1C">
              <w:rPr>
                <w:noProof/>
                <w:webHidden/>
              </w:rPr>
              <w:fldChar w:fldCharType="end"/>
            </w:r>
          </w:hyperlink>
        </w:p>
        <w:p w14:paraId="3F809748" w14:textId="4C975246"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6" w:history="1">
            <w:r w:rsidR="00A34D1C" w:rsidRPr="00FD7581">
              <w:rPr>
                <w:rStyle w:val="Hipercze"/>
                <w:b/>
                <w:bCs/>
                <w:noProof/>
              </w:rPr>
              <w:t>Roadmap</w:t>
            </w:r>
            <w:r w:rsidR="00A34D1C">
              <w:rPr>
                <w:noProof/>
                <w:webHidden/>
              </w:rPr>
              <w:tab/>
            </w:r>
            <w:r w:rsidR="00A34D1C">
              <w:rPr>
                <w:noProof/>
                <w:webHidden/>
              </w:rPr>
              <w:fldChar w:fldCharType="begin"/>
            </w:r>
            <w:r w:rsidR="00A34D1C">
              <w:rPr>
                <w:noProof/>
                <w:webHidden/>
              </w:rPr>
              <w:instrText xml:space="preserve"> PAGEREF _Toc169180486 \h </w:instrText>
            </w:r>
            <w:r w:rsidR="00A34D1C">
              <w:rPr>
                <w:noProof/>
                <w:webHidden/>
              </w:rPr>
            </w:r>
            <w:r w:rsidR="00A34D1C">
              <w:rPr>
                <w:noProof/>
                <w:webHidden/>
              </w:rPr>
              <w:fldChar w:fldCharType="separate"/>
            </w:r>
            <w:r w:rsidR="00A34D1C">
              <w:rPr>
                <w:noProof/>
                <w:webHidden/>
              </w:rPr>
              <w:t>13</w:t>
            </w:r>
            <w:r w:rsidR="00A34D1C">
              <w:rPr>
                <w:noProof/>
                <w:webHidden/>
              </w:rPr>
              <w:fldChar w:fldCharType="end"/>
            </w:r>
          </w:hyperlink>
        </w:p>
        <w:p w14:paraId="43386EE3" w14:textId="3E31731E"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7" w:history="1">
            <w:r w:rsidR="00A34D1C" w:rsidRPr="00FD7581">
              <w:rPr>
                <w:rStyle w:val="Hipercze"/>
                <w:b/>
                <w:bCs/>
                <w:noProof/>
              </w:rPr>
              <w:t>Retrospekcja</w:t>
            </w:r>
            <w:r w:rsidR="00A34D1C">
              <w:rPr>
                <w:noProof/>
                <w:webHidden/>
              </w:rPr>
              <w:tab/>
            </w:r>
            <w:r w:rsidR="00A34D1C">
              <w:rPr>
                <w:noProof/>
                <w:webHidden/>
              </w:rPr>
              <w:fldChar w:fldCharType="begin"/>
            </w:r>
            <w:r w:rsidR="00A34D1C">
              <w:rPr>
                <w:noProof/>
                <w:webHidden/>
              </w:rPr>
              <w:instrText xml:space="preserve"> PAGEREF _Toc169180487 \h </w:instrText>
            </w:r>
            <w:r w:rsidR="00A34D1C">
              <w:rPr>
                <w:noProof/>
                <w:webHidden/>
              </w:rPr>
            </w:r>
            <w:r w:rsidR="00A34D1C">
              <w:rPr>
                <w:noProof/>
                <w:webHidden/>
              </w:rPr>
              <w:fldChar w:fldCharType="separate"/>
            </w:r>
            <w:r w:rsidR="00A34D1C">
              <w:rPr>
                <w:noProof/>
                <w:webHidden/>
              </w:rPr>
              <w:t>14</w:t>
            </w:r>
            <w:r w:rsidR="00A34D1C">
              <w:rPr>
                <w:noProof/>
                <w:webHidden/>
              </w:rPr>
              <w:fldChar w:fldCharType="end"/>
            </w:r>
          </w:hyperlink>
        </w:p>
        <w:p w14:paraId="6702CA1D" w14:textId="4324B46E"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8" w:history="1">
            <w:r w:rsidR="00A34D1C" w:rsidRPr="00FD7581">
              <w:rPr>
                <w:rStyle w:val="Hipercze"/>
                <w:b/>
                <w:bCs/>
                <w:noProof/>
              </w:rPr>
              <w:t>Wymagania sprzętowe</w:t>
            </w:r>
            <w:r w:rsidR="00A34D1C">
              <w:rPr>
                <w:noProof/>
                <w:webHidden/>
              </w:rPr>
              <w:tab/>
            </w:r>
            <w:r w:rsidR="00A34D1C">
              <w:rPr>
                <w:noProof/>
                <w:webHidden/>
              </w:rPr>
              <w:fldChar w:fldCharType="begin"/>
            </w:r>
            <w:r w:rsidR="00A34D1C">
              <w:rPr>
                <w:noProof/>
                <w:webHidden/>
              </w:rPr>
              <w:instrText xml:space="preserve"> PAGEREF _Toc169180488 \h </w:instrText>
            </w:r>
            <w:r w:rsidR="00A34D1C">
              <w:rPr>
                <w:noProof/>
                <w:webHidden/>
              </w:rPr>
            </w:r>
            <w:r w:rsidR="00A34D1C">
              <w:rPr>
                <w:noProof/>
                <w:webHidden/>
              </w:rPr>
              <w:fldChar w:fldCharType="separate"/>
            </w:r>
            <w:r w:rsidR="00A34D1C">
              <w:rPr>
                <w:noProof/>
                <w:webHidden/>
              </w:rPr>
              <w:t>14</w:t>
            </w:r>
            <w:r w:rsidR="00A34D1C">
              <w:rPr>
                <w:noProof/>
                <w:webHidden/>
              </w:rPr>
              <w:fldChar w:fldCharType="end"/>
            </w:r>
          </w:hyperlink>
        </w:p>
        <w:p w14:paraId="71109798" w14:textId="03D462A6"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9" w:history="1">
            <w:r w:rsidR="00A34D1C" w:rsidRPr="00FD7581">
              <w:rPr>
                <w:rStyle w:val="Hipercze"/>
                <w:b/>
                <w:bCs/>
                <w:noProof/>
              </w:rPr>
              <w:t>Narzędzia</w:t>
            </w:r>
            <w:r w:rsidR="00A34D1C">
              <w:rPr>
                <w:noProof/>
                <w:webHidden/>
              </w:rPr>
              <w:tab/>
            </w:r>
            <w:r w:rsidR="00A34D1C">
              <w:rPr>
                <w:noProof/>
                <w:webHidden/>
              </w:rPr>
              <w:fldChar w:fldCharType="begin"/>
            </w:r>
            <w:r w:rsidR="00A34D1C">
              <w:rPr>
                <w:noProof/>
                <w:webHidden/>
              </w:rPr>
              <w:instrText xml:space="preserve"> PAGEREF _Toc169180489 \h </w:instrText>
            </w:r>
            <w:r w:rsidR="00A34D1C">
              <w:rPr>
                <w:noProof/>
                <w:webHidden/>
              </w:rPr>
            </w:r>
            <w:r w:rsidR="00A34D1C">
              <w:rPr>
                <w:noProof/>
                <w:webHidden/>
              </w:rPr>
              <w:fldChar w:fldCharType="separate"/>
            </w:r>
            <w:r w:rsidR="00A34D1C">
              <w:rPr>
                <w:noProof/>
                <w:webHidden/>
              </w:rPr>
              <w:t>14</w:t>
            </w:r>
            <w:r w:rsidR="00A34D1C">
              <w:rPr>
                <w:noProof/>
                <w:webHidden/>
              </w:rPr>
              <w:fldChar w:fldCharType="end"/>
            </w:r>
          </w:hyperlink>
        </w:p>
        <w:p w14:paraId="249492FD" w14:textId="586A293F"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90" w:history="1">
            <w:r w:rsidR="00A34D1C" w:rsidRPr="00FD7581">
              <w:rPr>
                <w:rStyle w:val="Hipercze"/>
                <w:b/>
                <w:bCs/>
                <w:noProof/>
              </w:rPr>
              <w:t>Źródła</w:t>
            </w:r>
            <w:r w:rsidR="00A34D1C">
              <w:rPr>
                <w:noProof/>
                <w:webHidden/>
              </w:rPr>
              <w:tab/>
            </w:r>
            <w:r w:rsidR="00A34D1C">
              <w:rPr>
                <w:noProof/>
                <w:webHidden/>
              </w:rPr>
              <w:fldChar w:fldCharType="begin"/>
            </w:r>
            <w:r w:rsidR="00A34D1C">
              <w:rPr>
                <w:noProof/>
                <w:webHidden/>
              </w:rPr>
              <w:instrText xml:space="preserve"> PAGEREF _Toc169180490 \h </w:instrText>
            </w:r>
            <w:r w:rsidR="00A34D1C">
              <w:rPr>
                <w:noProof/>
                <w:webHidden/>
              </w:rPr>
            </w:r>
            <w:r w:rsidR="00A34D1C">
              <w:rPr>
                <w:noProof/>
                <w:webHidden/>
              </w:rPr>
              <w:fldChar w:fldCharType="separate"/>
            </w:r>
            <w:r w:rsidR="00A34D1C">
              <w:rPr>
                <w:noProof/>
                <w:webHidden/>
              </w:rPr>
              <w:t>14</w:t>
            </w:r>
            <w:r w:rsidR="00A34D1C">
              <w:rPr>
                <w:noProof/>
                <w:webHidden/>
              </w:rPr>
              <w:fldChar w:fldCharType="end"/>
            </w:r>
          </w:hyperlink>
        </w:p>
        <w:p w14:paraId="795A3A13" w14:textId="72D7B59F" w:rsidR="00432CE1" w:rsidRDefault="00432CE1">
          <w:r>
            <w:rPr>
              <w:b/>
              <w:bCs/>
            </w:rPr>
            <w:fldChar w:fldCharType="end"/>
          </w:r>
        </w:p>
      </w:sdtContent>
    </w:sdt>
    <w:p w14:paraId="379AD3A8" w14:textId="713BDE1F" w:rsidR="00432CE1" w:rsidRPr="00FD1C9E" w:rsidRDefault="00432CE1" w:rsidP="00FD1C9E">
      <w:pPr>
        <w:pStyle w:val="Nagwek1"/>
        <w:rPr>
          <w:b/>
          <w:bCs/>
        </w:rPr>
      </w:pPr>
      <w:bookmarkStart w:id="0" w:name="_Toc169180464"/>
      <w:r w:rsidRPr="00432CE1">
        <w:rPr>
          <w:b/>
          <w:bCs/>
        </w:rPr>
        <w:t>Wstęp</w:t>
      </w:r>
      <w:bookmarkEnd w:id="0"/>
    </w:p>
    <w:p w14:paraId="722194AE" w14:textId="126F5DD1" w:rsidR="00432CE1" w:rsidRDefault="00965E45" w:rsidP="00965E45">
      <w:pPr>
        <w:tabs>
          <w:tab w:val="left" w:pos="1170"/>
        </w:tabs>
      </w:pPr>
      <w:r>
        <w:t>Celem tego projektu było przygotowanie prostego programu, który pozwoli określonym administratorom na tworzenie prostych testów zamkniętych ABCD za pomocą prostego i intuicyjnego interfejsu graficznego. Następnie administrator może udostępnić innym użytkownik aplikację w celu zebrania informacji, a następnie może sprawdzić jakie zostały udzielone odpowiedzi.</w:t>
      </w:r>
    </w:p>
    <w:p w14:paraId="7EEA6264" w14:textId="477F8D28" w:rsidR="00432CE1" w:rsidRPr="00432CE1" w:rsidRDefault="00432CE1" w:rsidP="00432CE1">
      <w:pPr>
        <w:pStyle w:val="Nagwek1"/>
        <w:rPr>
          <w:b/>
          <w:bCs/>
        </w:rPr>
      </w:pPr>
      <w:bookmarkStart w:id="1" w:name="_Toc169180465"/>
      <w:r w:rsidRPr="00432CE1">
        <w:rPr>
          <w:b/>
          <w:bCs/>
        </w:rPr>
        <w:t>Założenia</w:t>
      </w:r>
      <w:bookmarkEnd w:id="1"/>
    </w:p>
    <w:p w14:paraId="53759430" w14:textId="70EEC6E7" w:rsidR="00A34D1C" w:rsidRDefault="00A34D1C" w:rsidP="0044262E">
      <w:r>
        <w:t>Założeniami tego projektu było stworzenie systemu, który umożliwi tworzenie testów</w:t>
      </w:r>
      <w:r w:rsidR="001F1F51">
        <w:t>.</w:t>
      </w:r>
    </w:p>
    <w:p w14:paraId="12DE052E" w14:textId="11182217" w:rsidR="00D16B26" w:rsidRDefault="001F1F51" w:rsidP="0044262E">
      <w:r>
        <w:t>Administratorzy mogą tworzyć nowe testy</w:t>
      </w:r>
      <w:r w:rsidR="006D47CA">
        <w:t xml:space="preserve"> i je edytować</w:t>
      </w:r>
      <w:r w:rsidR="00D16B26">
        <w:t>. Mogą również dodawać i edytować pytania. Wybrani administratorzy ze specjalnymi uprawnieniami mogą tworzyć konta nowych administratorów. Administratorzy mogą sprawdzać wypełnione testy poszczególnych uczestników.</w:t>
      </w:r>
    </w:p>
    <w:p w14:paraId="72A8A81F" w14:textId="4E9EA473" w:rsidR="00D16B26" w:rsidRDefault="00D16B26" w:rsidP="0044262E">
      <w:r>
        <w:t>Zwykli użytkownicy (uczestnicy), po podaniu swoich danych mogą wypełniać testy.</w:t>
      </w:r>
    </w:p>
    <w:p w14:paraId="010E4A37" w14:textId="77777777" w:rsidR="00E53A42" w:rsidRPr="00432CE1" w:rsidRDefault="00E53A42" w:rsidP="00E53A42">
      <w:pPr>
        <w:pStyle w:val="Nagwek1"/>
        <w:rPr>
          <w:b/>
          <w:bCs/>
        </w:rPr>
      </w:pPr>
      <w:bookmarkStart w:id="2" w:name="_Toc169180466"/>
      <w:r w:rsidRPr="00432CE1">
        <w:rPr>
          <w:b/>
          <w:bCs/>
        </w:rPr>
        <w:lastRenderedPageBreak/>
        <w:t>Opis interfejsu użytkownika</w:t>
      </w:r>
      <w:bookmarkEnd w:id="2"/>
    </w:p>
    <w:p w14:paraId="1C41C659" w14:textId="26BA2AC1" w:rsidR="00E53A42" w:rsidRDefault="00013940" w:rsidP="00E53A42">
      <w:r>
        <w:t>Program posiada graficzny interfejs użytkownika. Opis jego działania oraz poszczególne elementy menu oraz widoki są opisane poniżej.</w:t>
      </w:r>
    </w:p>
    <w:p w14:paraId="544C97EA" w14:textId="0073DD8F" w:rsidR="00432CE1" w:rsidRPr="00524CAB" w:rsidRDefault="00432CE1" w:rsidP="00887C99">
      <w:pPr>
        <w:pStyle w:val="Nagwek2"/>
        <w:rPr>
          <w:b/>
          <w:bCs/>
        </w:rPr>
      </w:pPr>
      <w:bookmarkStart w:id="3" w:name="_Toc169180467"/>
      <w:r w:rsidRPr="00432CE1">
        <w:rPr>
          <w:b/>
          <w:bCs/>
        </w:rPr>
        <w:t>Opis działania</w:t>
      </w:r>
      <w:bookmarkEnd w:id="3"/>
    </w:p>
    <w:p w14:paraId="2CA9776E" w14:textId="3E27ED52" w:rsidR="000D2A3F" w:rsidRDefault="000D2A3F" w:rsidP="00887C99">
      <w:r>
        <w:t>Po uruchomieniu programu widoczny jest widok wyboru testu, który pozwala na wybraniu do rozwiązywania danego testu, po wcześniejszym podaniu swoich danych.</w:t>
      </w:r>
      <w:r w:rsidR="00A52BC0">
        <w:t xml:space="preserve"> Następnie użytkownik może wypełniać test. Po odpowiedz</w:t>
      </w:r>
      <w:r w:rsidR="00BE5C8B">
        <w:t>i</w:t>
      </w:r>
      <w:r w:rsidR="00A52BC0">
        <w:t xml:space="preserve"> na wszystkie pytania, zostanie ponownie wyświetlony widok wyboru testu.</w:t>
      </w:r>
    </w:p>
    <w:p w14:paraId="51BE0FEC" w14:textId="66AAB1F9" w:rsidR="00524CAB" w:rsidRDefault="00D10AFC" w:rsidP="00887C99">
      <w:r>
        <w:t>W przypadku administratora, może się on zalogować w dowolnym momencie poprzez kliknięcie na przycisk logowania w menu górnym. Po zalogowaniu pojawia się nowa pozycja w menu górnym, w której są zawarte przyciski do zmiany widoków na takie które pozwalają na edytowanie swojego konta, tworzenie nowego administratora, zarządzanie testami, edytowanie pytań, rozwiązywanie testu. Administrator może również wypełniać testy tak jak zwykły użytkownik.</w:t>
      </w:r>
    </w:p>
    <w:p w14:paraId="3BF26973" w14:textId="6743B20D" w:rsidR="006F18B6" w:rsidRDefault="006F18B6" w:rsidP="00887C99">
      <w:pPr>
        <w:pStyle w:val="Nagwek2"/>
        <w:rPr>
          <w:b/>
          <w:bCs/>
        </w:rPr>
      </w:pPr>
      <w:bookmarkStart w:id="4" w:name="_Toc169180468"/>
      <w:r>
        <w:rPr>
          <w:b/>
          <w:bCs/>
        </w:rPr>
        <w:t>Menu</w:t>
      </w:r>
      <w:bookmarkEnd w:id="4"/>
    </w:p>
    <w:p w14:paraId="7E94C165" w14:textId="7C3136E8" w:rsidR="006F18B6" w:rsidRDefault="006F18B6" w:rsidP="00887C99">
      <w:r>
        <w:t>Program zawiera menu bar który pozwala na przełączenie się pomiędzy różnymi widokami. Dla zalogowanych administratorów dostępne są dodatkowe opcje.</w:t>
      </w:r>
    </w:p>
    <w:p w14:paraId="2DC8CBBE" w14:textId="07EBCF4D" w:rsidR="00CA3C39" w:rsidRDefault="00CA3C39" w:rsidP="00887C99">
      <w:r>
        <w:t>Poniżej są rozpisane poszczególne pozycje</w:t>
      </w:r>
    </w:p>
    <w:p w14:paraId="5AB0EF99" w14:textId="5AB792A0" w:rsidR="006F18B6" w:rsidRPr="00CA3C39" w:rsidRDefault="006F18B6" w:rsidP="00887C99">
      <w:pPr>
        <w:pStyle w:val="Nagwek3"/>
        <w:rPr>
          <w:b/>
          <w:bCs/>
        </w:rPr>
      </w:pPr>
      <w:bookmarkStart w:id="5" w:name="_Toc169180469"/>
      <w:r w:rsidRPr="00CA3C39">
        <w:rPr>
          <w:b/>
          <w:bCs/>
        </w:rPr>
        <w:t>Ogólne</w:t>
      </w:r>
      <w:bookmarkEnd w:id="5"/>
    </w:p>
    <w:p w14:paraId="2C206D0D" w14:textId="77777777" w:rsidR="000F0FBF" w:rsidRDefault="006F18B6" w:rsidP="00887C99">
      <w:pPr>
        <w:keepNext/>
        <w:jc w:val="center"/>
      </w:pPr>
      <w:r>
        <w:rPr>
          <w:noProof/>
        </w:rPr>
        <w:drawing>
          <wp:inline distT="0" distB="0" distL="0" distR="0" wp14:anchorId="346C3B16" wp14:editId="6FD562C6">
            <wp:extent cx="1504762" cy="523810"/>
            <wp:effectExtent l="0" t="0" r="635" b="0"/>
            <wp:docPr id="808643374"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43374" name="Obraz 1" descr="Obraz zawierający tekst, Czcionka, zrzut ekranu, biały&#10;&#10;Opis wygenerowany automatycznie"/>
                    <pic:cNvPicPr/>
                  </pic:nvPicPr>
                  <pic:blipFill>
                    <a:blip r:embed="rId11"/>
                    <a:stretch>
                      <a:fillRect/>
                    </a:stretch>
                  </pic:blipFill>
                  <pic:spPr>
                    <a:xfrm>
                      <a:off x="0" y="0"/>
                      <a:ext cx="1504762" cy="523810"/>
                    </a:xfrm>
                    <a:prstGeom prst="rect">
                      <a:avLst/>
                    </a:prstGeom>
                  </pic:spPr>
                </pic:pic>
              </a:graphicData>
            </a:graphic>
          </wp:inline>
        </w:drawing>
      </w:r>
    </w:p>
    <w:p w14:paraId="1D77026A" w14:textId="158541C2" w:rsidR="006F18B6" w:rsidRDefault="000F0FBF" w:rsidP="00887C99">
      <w:pPr>
        <w:pStyle w:val="Legenda"/>
        <w:jc w:val="center"/>
      </w:pPr>
      <w:r>
        <w:t xml:space="preserve">Rysunek </w:t>
      </w:r>
      <w:r>
        <w:fldChar w:fldCharType="begin"/>
      </w:r>
      <w:r>
        <w:instrText xml:space="preserve"> SEQ Rysunek \* ARABIC </w:instrText>
      </w:r>
      <w:r>
        <w:fldChar w:fldCharType="separate"/>
      </w:r>
      <w:r w:rsidR="00753880">
        <w:rPr>
          <w:noProof/>
        </w:rPr>
        <w:t>1</w:t>
      </w:r>
      <w:r>
        <w:fldChar w:fldCharType="end"/>
      </w:r>
      <w:r>
        <w:t xml:space="preserve"> - Menu "Ogólne"</w:t>
      </w:r>
    </w:p>
    <w:p w14:paraId="46664C7C" w14:textId="48F06B05" w:rsidR="00CA3C39" w:rsidRDefault="00CA3C39" w:rsidP="00887C99">
      <w:r>
        <w:t>„</w:t>
      </w:r>
      <w:r w:rsidRPr="00CA3C39">
        <w:rPr>
          <w:b/>
          <w:bCs/>
        </w:rPr>
        <w:t>O Programie</w:t>
      </w:r>
      <w:r>
        <w:t>” – Wyświetla komunikat z ogólnymi informacjami.</w:t>
      </w:r>
      <w:r>
        <w:br/>
        <w:t>„</w:t>
      </w:r>
      <w:r w:rsidRPr="00CA3C39">
        <w:rPr>
          <w:b/>
          <w:bCs/>
        </w:rPr>
        <w:t>Zamknij</w:t>
      </w:r>
      <w:r>
        <w:t>” – Wyłącza program.</w:t>
      </w:r>
    </w:p>
    <w:p w14:paraId="365B75D8" w14:textId="3F1FDBB4" w:rsidR="006F18B6" w:rsidRDefault="006F18B6" w:rsidP="00887C99">
      <w:pPr>
        <w:pStyle w:val="Nagwek3"/>
        <w:rPr>
          <w:b/>
          <w:bCs/>
        </w:rPr>
      </w:pPr>
      <w:bookmarkStart w:id="6" w:name="_Toc169180470"/>
      <w:r w:rsidRPr="00CA3C39">
        <w:rPr>
          <w:b/>
          <w:bCs/>
        </w:rPr>
        <w:t>Konto</w:t>
      </w:r>
      <w:bookmarkEnd w:id="6"/>
    </w:p>
    <w:p w14:paraId="2E11413D" w14:textId="77777777" w:rsidR="000F0FBF" w:rsidRDefault="006F18B6" w:rsidP="00887C99">
      <w:pPr>
        <w:keepNext/>
        <w:jc w:val="center"/>
      </w:pPr>
      <w:r>
        <w:rPr>
          <w:noProof/>
        </w:rPr>
        <w:drawing>
          <wp:inline distT="0" distB="0" distL="0" distR="0" wp14:anchorId="41C604F8" wp14:editId="41E78B72">
            <wp:extent cx="1466667" cy="523810"/>
            <wp:effectExtent l="0" t="0" r="635" b="0"/>
            <wp:docPr id="679772185"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72185" name="Obraz 1" descr="Obraz zawierający tekst, Czcionka, zrzut ekranu, biały&#10;&#10;Opis wygenerowany automatycznie"/>
                    <pic:cNvPicPr/>
                  </pic:nvPicPr>
                  <pic:blipFill>
                    <a:blip r:embed="rId12"/>
                    <a:stretch>
                      <a:fillRect/>
                    </a:stretch>
                  </pic:blipFill>
                  <pic:spPr>
                    <a:xfrm>
                      <a:off x="0" y="0"/>
                      <a:ext cx="1466667" cy="523810"/>
                    </a:xfrm>
                    <a:prstGeom prst="rect">
                      <a:avLst/>
                    </a:prstGeom>
                  </pic:spPr>
                </pic:pic>
              </a:graphicData>
            </a:graphic>
          </wp:inline>
        </w:drawing>
      </w:r>
    </w:p>
    <w:p w14:paraId="36F93DDC" w14:textId="5E91F511" w:rsidR="006F18B6" w:rsidRDefault="000F0FBF" w:rsidP="00887C99">
      <w:pPr>
        <w:pStyle w:val="Legenda"/>
        <w:jc w:val="center"/>
      </w:pPr>
      <w:r>
        <w:t xml:space="preserve">Rysunek </w:t>
      </w:r>
      <w:r>
        <w:fldChar w:fldCharType="begin"/>
      </w:r>
      <w:r>
        <w:instrText xml:space="preserve"> SEQ Rysunek \* ARABIC </w:instrText>
      </w:r>
      <w:r>
        <w:fldChar w:fldCharType="separate"/>
      </w:r>
      <w:r w:rsidR="00753880">
        <w:rPr>
          <w:noProof/>
        </w:rPr>
        <w:t>2</w:t>
      </w:r>
      <w:r>
        <w:fldChar w:fldCharType="end"/>
      </w:r>
      <w:r>
        <w:t xml:space="preserve"> - Menu "Konto"</w:t>
      </w:r>
    </w:p>
    <w:p w14:paraId="7E3D4EBA" w14:textId="77777777" w:rsidR="000F0FBF" w:rsidRDefault="006F18B6" w:rsidP="00887C99">
      <w:pPr>
        <w:keepNext/>
        <w:jc w:val="center"/>
      </w:pPr>
      <w:r>
        <w:rPr>
          <w:noProof/>
        </w:rPr>
        <w:drawing>
          <wp:inline distT="0" distB="0" distL="0" distR="0" wp14:anchorId="66C50719" wp14:editId="5F194432">
            <wp:extent cx="2133333" cy="733333"/>
            <wp:effectExtent l="0" t="0" r="635" b="0"/>
            <wp:docPr id="698622606" name="Obraz 1" descr="Obraz zawierający tekst, Czcionka, biały,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22606" name="Obraz 1" descr="Obraz zawierający tekst, Czcionka, biały, linia&#10;&#10;Opis wygenerowany automatycznie"/>
                    <pic:cNvPicPr/>
                  </pic:nvPicPr>
                  <pic:blipFill>
                    <a:blip r:embed="rId13"/>
                    <a:stretch>
                      <a:fillRect/>
                    </a:stretch>
                  </pic:blipFill>
                  <pic:spPr>
                    <a:xfrm>
                      <a:off x="0" y="0"/>
                      <a:ext cx="2133333" cy="733333"/>
                    </a:xfrm>
                    <a:prstGeom prst="rect">
                      <a:avLst/>
                    </a:prstGeom>
                  </pic:spPr>
                </pic:pic>
              </a:graphicData>
            </a:graphic>
          </wp:inline>
        </w:drawing>
      </w:r>
    </w:p>
    <w:p w14:paraId="58E801C1" w14:textId="08D1E2CB" w:rsidR="006F18B6" w:rsidRDefault="000F0FBF" w:rsidP="00887C99">
      <w:pPr>
        <w:pStyle w:val="Legenda"/>
        <w:jc w:val="center"/>
      </w:pPr>
      <w:r>
        <w:t xml:space="preserve">Rysunek </w:t>
      </w:r>
      <w:r>
        <w:fldChar w:fldCharType="begin"/>
      </w:r>
      <w:r>
        <w:instrText xml:space="preserve"> SEQ Rysunek \* ARABIC </w:instrText>
      </w:r>
      <w:r>
        <w:fldChar w:fldCharType="separate"/>
      </w:r>
      <w:r w:rsidR="00753880">
        <w:rPr>
          <w:noProof/>
        </w:rPr>
        <w:t>3</w:t>
      </w:r>
      <w:r>
        <w:fldChar w:fldCharType="end"/>
      </w:r>
      <w:r>
        <w:t xml:space="preserve"> - Menu "Konto" (po zalogowaniu)</w:t>
      </w:r>
    </w:p>
    <w:p w14:paraId="2C5AE1E9" w14:textId="48E21FA2" w:rsidR="00CA3C39" w:rsidRDefault="00CA3C39" w:rsidP="00887C99">
      <w:r>
        <w:t>„</w:t>
      </w:r>
      <w:r w:rsidRPr="00CA3C39">
        <w:rPr>
          <w:b/>
          <w:bCs/>
        </w:rPr>
        <w:t>Zaloguj Się</w:t>
      </w:r>
      <w:r>
        <w:t>” – Zmienia widok na logowanie dla administratorów.</w:t>
      </w:r>
      <w:r>
        <w:br/>
        <w:t>„</w:t>
      </w:r>
      <w:r w:rsidRPr="00CA3C39">
        <w:rPr>
          <w:b/>
          <w:bCs/>
        </w:rPr>
        <w:t>Wyloguj Się</w:t>
      </w:r>
      <w:r>
        <w:t>” – Wylogowuje obecnego użytkownika i zmienia widok na wybór testu.</w:t>
      </w:r>
      <w:r>
        <w:br/>
        <w:t>„</w:t>
      </w:r>
      <w:r w:rsidRPr="00CA3C39">
        <w:rPr>
          <w:b/>
          <w:bCs/>
        </w:rPr>
        <w:t>Zalogowano Jako</w:t>
      </w:r>
      <w:r>
        <w:t>: ___” – Ta (wyłączona) wyświetla nazwę obecnego użytkownika. Jest widoczna tylko dla zalogowanych administratorów.</w:t>
      </w:r>
    </w:p>
    <w:p w14:paraId="45D30E87" w14:textId="3209B5D5" w:rsidR="006F18B6" w:rsidRDefault="006F18B6" w:rsidP="00887C99">
      <w:pPr>
        <w:pStyle w:val="Nagwek3"/>
        <w:rPr>
          <w:b/>
          <w:bCs/>
        </w:rPr>
      </w:pPr>
      <w:bookmarkStart w:id="7" w:name="_Toc169180471"/>
      <w:r w:rsidRPr="00CA3C39">
        <w:rPr>
          <w:b/>
          <w:bCs/>
        </w:rPr>
        <w:t>Menu – Admin</w:t>
      </w:r>
      <w:bookmarkEnd w:id="7"/>
    </w:p>
    <w:p w14:paraId="332444D1" w14:textId="085C57E8" w:rsidR="000F0FBF" w:rsidRPr="000F0FBF" w:rsidRDefault="000F0FBF" w:rsidP="00887C99">
      <w:r>
        <w:t>Ta pozycja jest dostępna tylko dla zalogowanych administratorów.</w:t>
      </w:r>
    </w:p>
    <w:p w14:paraId="7EC601BF" w14:textId="77777777" w:rsidR="000F0FBF" w:rsidRDefault="006F18B6" w:rsidP="00887C99">
      <w:pPr>
        <w:keepNext/>
        <w:jc w:val="center"/>
      </w:pPr>
      <w:r>
        <w:rPr>
          <w:noProof/>
        </w:rPr>
        <w:drawing>
          <wp:inline distT="0" distB="0" distL="0" distR="0" wp14:anchorId="725E2D24" wp14:editId="34508A11">
            <wp:extent cx="2933333" cy="1314286"/>
            <wp:effectExtent l="0" t="0" r="635" b="635"/>
            <wp:docPr id="733236888"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36888" name="Obraz 1" descr="Obraz zawierający tekst, Czcionka, zrzut ekranu&#10;&#10;Opis wygenerowany automatycznie"/>
                    <pic:cNvPicPr/>
                  </pic:nvPicPr>
                  <pic:blipFill>
                    <a:blip r:embed="rId14"/>
                    <a:stretch>
                      <a:fillRect/>
                    </a:stretch>
                  </pic:blipFill>
                  <pic:spPr>
                    <a:xfrm>
                      <a:off x="0" y="0"/>
                      <a:ext cx="2933333" cy="1314286"/>
                    </a:xfrm>
                    <a:prstGeom prst="rect">
                      <a:avLst/>
                    </a:prstGeom>
                  </pic:spPr>
                </pic:pic>
              </a:graphicData>
            </a:graphic>
          </wp:inline>
        </w:drawing>
      </w:r>
    </w:p>
    <w:p w14:paraId="1F1A1170" w14:textId="20F155D8" w:rsidR="006F18B6" w:rsidRDefault="000F0FBF" w:rsidP="00887C99">
      <w:pPr>
        <w:pStyle w:val="Legenda"/>
        <w:jc w:val="center"/>
      </w:pPr>
      <w:r>
        <w:t xml:space="preserve">Rysunek </w:t>
      </w:r>
      <w:r>
        <w:fldChar w:fldCharType="begin"/>
      </w:r>
      <w:r>
        <w:instrText xml:space="preserve"> SEQ Rysunek \* ARABIC </w:instrText>
      </w:r>
      <w:r>
        <w:fldChar w:fldCharType="separate"/>
      </w:r>
      <w:r w:rsidR="00753880">
        <w:rPr>
          <w:noProof/>
        </w:rPr>
        <w:t>4</w:t>
      </w:r>
      <w:r>
        <w:fldChar w:fldCharType="end"/>
      </w:r>
      <w:r>
        <w:t xml:space="preserve"> - Menu "Menu - Admin"</w:t>
      </w:r>
    </w:p>
    <w:p w14:paraId="77CDE1C0" w14:textId="32559D5B" w:rsidR="00CA3C39" w:rsidRPr="006F18B6" w:rsidRDefault="00CA3C39" w:rsidP="00887C99">
      <w:r>
        <w:lastRenderedPageBreak/>
        <w:t>„</w:t>
      </w:r>
      <w:hyperlink w:anchor="_Widok_wyboru_testu" w:history="1">
        <w:r w:rsidRPr="00013940">
          <w:rPr>
            <w:rStyle w:val="Hipercze"/>
            <w:b/>
            <w:bCs/>
          </w:rPr>
          <w:t>Wybór Testu</w:t>
        </w:r>
      </w:hyperlink>
      <w:r>
        <w:t>” – Zmienia widok na wybór testu.</w:t>
      </w:r>
      <w:r>
        <w:br/>
        <w:t>„</w:t>
      </w:r>
      <w:hyperlink w:anchor="_Widok_edycji_konta" w:history="1">
        <w:r w:rsidRPr="0024084C">
          <w:rPr>
            <w:rStyle w:val="Hipercze"/>
            <w:b/>
            <w:bCs/>
          </w:rPr>
          <w:t>Zarządzanie Kontem Administratora</w:t>
        </w:r>
      </w:hyperlink>
      <w:r>
        <w:t>” – Zmienia widok na zarządzenie kontem administratora, gdzie można zmieniać swoje dane.</w:t>
      </w:r>
      <w:r>
        <w:br/>
        <w:t>„</w:t>
      </w:r>
      <w:hyperlink w:anchor="_Widok_tworzenia_nowego" w:history="1">
        <w:r w:rsidRPr="0024084C">
          <w:rPr>
            <w:rStyle w:val="Hipercze"/>
            <w:b/>
            <w:bCs/>
          </w:rPr>
          <w:t>Tworzenie Konta Nowego Administratora</w:t>
        </w:r>
      </w:hyperlink>
      <w:r>
        <w:t>” – Zmienia widok na tworzenie konta nowego administratora. Aby móc utworzyć takie konto, potrzeba mieć uprawnienia super administratora.</w:t>
      </w:r>
      <w:r>
        <w:br/>
        <w:t>„</w:t>
      </w:r>
      <w:hyperlink w:anchor="_Widok_tworzenia_nowego_1" w:history="1">
        <w:r w:rsidRPr="0024084C">
          <w:rPr>
            <w:rStyle w:val="Hipercze"/>
            <w:b/>
            <w:bCs/>
          </w:rPr>
          <w:t>Dodawanie Testu</w:t>
        </w:r>
      </w:hyperlink>
      <w:r>
        <w:t>” – Zmienia widok na dodawanie nowego testu.</w:t>
      </w:r>
      <w:r>
        <w:br/>
        <w:t>„</w:t>
      </w:r>
      <w:hyperlink w:anchor="_Widok_zarządzania_testami" w:history="1">
        <w:r w:rsidRPr="0024084C">
          <w:rPr>
            <w:rStyle w:val="Hipercze"/>
            <w:b/>
            <w:bCs/>
          </w:rPr>
          <w:t>Zarządzanie Testami</w:t>
        </w:r>
      </w:hyperlink>
      <w:r>
        <w:t>” – Zmienia widok na zarządzanie testami.</w:t>
      </w:r>
      <w:r>
        <w:br/>
        <w:t>„</w:t>
      </w:r>
      <w:hyperlink w:anchor="_Widok_sprawdzania_odpowiedzi" w:history="1">
        <w:r w:rsidRPr="0024084C">
          <w:rPr>
            <w:rStyle w:val="Hipercze"/>
            <w:b/>
            <w:bCs/>
          </w:rPr>
          <w:t>Sprawdzanie Odpowiedzi</w:t>
        </w:r>
      </w:hyperlink>
      <w:r>
        <w:t>” – Zmienia widok na sprawdzanie odpowiedzi.</w:t>
      </w:r>
    </w:p>
    <w:p w14:paraId="528AD1AB" w14:textId="1F2DD288" w:rsidR="005E54D2" w:rsidRDefault="005E54D2" w:rsidP="00887C99">
      <w:pPr>
        <w:pStyle w:val="Nagwek2"/>
        <w:rPr>
          <w:b/>
          <w:bCs/>
        </w:rPr>
      </w:pPr>
      <w:bookmarkStart w:id="8" w:name="_Toc169180472"/>
      <w:r w:rsidRPr="005E54D2">
        <w:rPr>
          <w:b/>
          <w:bCs/>
        </w:rPr>
        <w:t>Poszczególne widoki</w:t>
      </w:r>
      <w:bookmarkEnd w:id="8"/>
    </w:p>
    <w:p w14:paraId="1F30E56C" w14:textId="0D158133" w:rsidR="00524CAB" w:rsidRPr="00524CAB" w:rsidRDefault="00524CAB" w:rsidP="00887C99">
      <w:r>
        <w:t>Poniżej znajdują się dokładne opisy poszczególnych widoków, wraz z zrzutami ekranów.</w:t>
      </w:r>
    </w:p>
    <w:p w14:paraId="3A51B8C2" w14:textId="5B8DE07E" w:rsidR="005E54D2" w:rsidRPr="0078099B" w:rsidRDefault="005E54D2" w:rsidP="00887C99">
      <w:pPr>
        <w:pStyle w:val="Nagwek3"/>
        <w:rPr>
          <w:b/>
          <w:bCs/>
        </w:rPr>
      </w:pPr>
      <w:bookmarkStart w:id="9" w:name="_Widok_wyboru_testu"/>
      <w:bookmarkStart w:id="10" w:name="_Toc169180473"/>
      <w:bookmarkEnd w:id="9"/>
      <w:r w:rsidRPr="000D2A3F">
        <w:rPr>
          <w:b/>
          <w:bCs/>
        </w:rPr>
        <w:t>Widok wyboru testu – Ekran startowy</w:t>
      </w:r>
      <w:bookmarkEnd w:id="10"/>
    </w:p>
    <w:p w14:paraId="5FC95EFD" w14:textId="2D5860C5" w:rsidR="0078099B" w:rsidRDefault="0078099B" w:rsidP="00887C99">
      <w:r>
        <w:t xml:space="preserve">Po uruchomieniu programu będzie widoczna tabela z wszystkimi dostępnymi testami. Aby móc wypełnić któryś z nich, trzeba wypełnić pola „Imię”, „Nazwisko” oraz „E-Mail”. Zostaną one zapisane w bazie </w:t>
      </w:r>
      <w:r w:rsidR="00BE5C8B">
        <w:t>danych,</w:t>
      </w:r>
      <w:r>
        <w:t xml:space="preserve"> aby móc sprawdzać dane uczestników.</w:t>
      </w:r>
    </w:p>
    <w:p w14:paraId="38C23083" w14:textId="77777777" w:rsidR="0078099B" w:rsidRDefault="0078099B" w:rsidP="00887C99">
      <w:pPr>
        <w:keepNext/>
        <w:jc w:val="center"/>
      </w:pPr>
      <w:r>
        <w:rPr>
          <w:noProof/>
        </w:rPr>
        <w:drawing>
          <wp:inline distT="0" distB="0" distL="0" distR="0" wp14:anchorId="58431E0A" wp14:editId="3BE0B911">
            <wp:extent cx="7199630" cy="5106670"/>
            <wp:effectExtent l="0" t="0" r="1270" b="0"/>
            <wp:docPr id="462335317" name="Obraz 1" descr="Obraz zawierający tekst, zrzut ekranu, oprogramowanie,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35317" name="Obraz 1" descr="Obraz zawierający tekst, zrzut ekranu, oprogramowanie, numer&#10;&#10;Opis wygenerowany automatycznie"/>
                    <pic:cNvPicPr/>
                  </pic:nvPicPr>
                  <pic:blipFill>
                    <a:blip r:embed="rId15"/>
                    <a:stretch>
                      <a:fillRect/>
                    </a:stretch>
                  </pic:blipFill>
                  <pic:spPr>
                    <a:xfrm>
                      <a:off x="0" y="0"/>
                      <a:ext cx="7199630" cy="5106670"/>
                    </a:xfrm>
                    <a:prstGeom prst="rect">
                      <a:avLst/>
                    </a:prstGeom>
                  </pic:spPr>
                </pic:pic>
              </a:graphicData>
            </a:graphic>
          </wp:inline>
        </w:drawing>
      </w:r>
    </w:p>
    <w:p w14:paraId="59709FB6" w14:textId="45FAE860" w:rsidR="0078099B" w:rsidRDefault="0078099B" w:rsidP="00887C99">
      <w:pPr>
        <w:pStyle w:val="Legenda"/>
        <w:jc w:val="center"/>
      </w:pPr>
      <w:r>
        <w:t xml:space="preserve">Rysunek </w:t>
      </w:r>
      <w:r>
        <w:fldChar w:fldCharType="begin"/>
      </w:r>
      <w:r>
        <w:instrText xml:space="preserve"> SEQ Rysunek \* ARABIC </w:instrText>
      </w:r>
      <w:r>
        <w:fldChar w:fldCharType="separate"/>
      </w:r>
      <w:r w:rsidR="00753880">
        <w:rPr>
          <w:noProof/>
        </w:rPr>
        <w:t>5</w:t>
      </w:r>
      <w:r>
        <w:fldChar w:fldCharType="end"/>
      </w:r>
      <w:r>
        <w:t xml:space="preserve"> - Widok wyboru testu</w:t>
      </w:r>
    </w:p>
    <w:p w14:paraId="5310A2D8" w14:textId="488864AC" w:rsidR="005E54D2" w:rsidRPr="00FD1C9E" w:rsidRDefault="005E54D2" w:rsidP="00FD1C9E">
      <w:pPr>
        <w:pStyle w:val="Nagwek3"/>
        <w:rPr>
          <w:b/>
          <w:bCs/>
        </w:rPr>
      </w:pPr>
      <w:bookmarkStart w:id="11" w:name="_Toc169180474"/>
      <w:r w:rsidRPr="000D2A3F">
        <w:rPr>
          <w:b/>
          <w:bCs/>
        </w:rPr>
        <w:t>Widok logowania dla administratorów</w:t>
      </w:r>
      <w:bookmarkEnd w:id="11"/>
    </w:p>
    <w:p w14:paraId="6CC4C11C" w14:textId="6EBE3CDF" w:rsidR="0078099B" w:rsidRDefault="0078099B" w:rsidP="00887C99">
      <w:r>
        <w:t>Administratorzy mogą się zalogować poprzez wybranie z menu górnego „Konto”/”Zaloguj Się”.</w:t>
      </w:r>
      <w:r w:rsidR="00E81D6F">
        <w:t xml:space="preserve"> Po zalogowaniu w menu górnym pojawią się dodatkowe pozycje, które pozwalają na zmianę widoków na np. tworzenie i edytowanie testów.</w:t>
      </w:r>
    </w:p>
    <w:p w14:paraId="5EB603F2" w14:textId="5CE5F64F" w:rsidR="000731A5" w:rsidRDefault="000731A5" w:rsidP="00887C99">
      <w:r>
        <w:t>Dane logowania dla jednego z administratorów (ma uprawnienia Super Admina):</w:t>
      </w:r>
    </w:p>
    <w:p w14:paraId="6600560D" w14:textId="13D139C2" w:rsidR="000731A5" w:rsidRDefault="000731A5" w:rsidP="00887C99">
      <w:r>
        <w:tab/>
        <w:t>Login: Admin</w:t>
      </w:r>
      <w:r>
        <w:br/>
      </w:r>
      <w:r>
        <w:tab/>
        <w:t>Hasło: 12345</w:t>
      </w:r>
    </w:p>
    <w:p w14:paraId="338FF916" w14:textId="77777777" w:rsidR="000F0FBF" w:rsidRDefault="000F0FBF" w:rsidP="00887C99">
      <w:pPr>
        <w:keepNext/>
        <w:jc w:val="center"/>
      </w:pPr>
      <w:r>
        <w:rPr>
          <w:noProof/>
        </w:rPr>
        <w:lastRenderedPageBreak/>
        <w:drawing>
          <wp:inline distT="0" distB="0" distL="0" distR="0" wp14:anchorId="5AE19EC0" wp14:editId="68AF5051">
            <wp:extent cx="7199630" cy="5106670"/>
            <wp:effectExtent l="0" t="0" r="1270" b="0"/>
            <wp:docPr id="847311396" name="Obraz 1" descr="Obraz zawierający tekst, zrzut ekranu, komput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11396" name="Obraz 1" descr="Obraz zawierający tekst, zrzut ekranu, komputer, oprogramowanie&#10;&#10;Opis wygenerowany automatycznie"/>
                    <pic:cNvPicPr/>
                  </pic:nvPicPr>
                  <pic:blipFill>
                    <a:blip r:embed="rId16"/>
                    <a:stretch>
                      <a:fillRect/>
                    </a:stretch>
                  </pic:blipFill>
                  <pic:spPr>
                    <a:xfrm>
                      <a:off x="0" y="0"/>
                      <a:ext cx="7199630" cy="5106670"/>
                    </a:xfrm>
                    <a:prstGeom prst="rect">
                      <a:avLst/>
                    </a:prstGeom>
                  </pic:spPr>
                </pic:pic>
              </a:graphicData>
            </a:graphic>
          </wp:inline>
        </w:drawing>
      </w:r>
    </w:p>
    <w:p w14:paraId="5A64FED9" w14:textId="55677BBA" w:rsidR="0078099B" w:rsidRDefault="000F0FBF" w:rsidP="00887C99">
      <w:pPr>
        <w:pStyle w:val="Legenda"/>
        <w:jc w:val="center"/>
      </w:pPr>
      <w:r>
        <w:t xml:space="preserve">Rysunek </w:t>
      </w:r>
      <w:r>
        <w:fldChar w:fldCharType="begin"/>
      </w:r>
      <w:r>
        <w:instrText xml:space="preserve"> SEQ Rysunek \* ARABIC </w:instrText>
      </w:r>
      <w:r>
        <w:fldChar w:fldCharType="separate"/>
      </w:r>
      <w:r w:rsidR="00753880">
        <w:rPr>
          <w:noProof/>
        </w:rPr>
        <w:t>6</w:t>
      </w:r>
      <w:r>
        <w:fldChar w:fldCharType="end"/>
      </w:r>
      <w:r>
        <w:t xml:space="preserve"> - Widok logowania dla administratorów</w:t>
      </w:r>
    </w:p>
    <w:p w14:paraId="25F2503B" w14:textId="0DF2AC46" w:rsidR="005E54D2" w:rsidRPr="000D2A3F" w:rsidRDefault="005E54D2" w:rsidP="00887C99">
      <w:pPr>
        <w:pStyle w:val="Nagwek3"/>
        <w:rPr>
          <w:b/>
          <w:bCs/>
        </w:rPr>
      </w:pPr>
      <w:bookmarkStart w:id="12" w:name="_Widok_edycji_konta"/>
      <w:bookmarkStart w:id="13" w:name="_Toc169180475"/>
      <w:bookmarkEnd w:id="12"/>
      <w:r w:rsidRPr="000D2A3F">
        <w:rPr>
          <w:b/>
          <w:bCs/>
        </w:rPr>
        <w:t>Widok edycji konta administratora</w:t>
      </w:r>
      <w:bookmarkEnd w:id="13"/>
    </w:p>
    <w:p w14:paraId="16269C5C" w14:textId="4869028F" w:rsidR="00E81D6F" w:rsidRDefault="00E81D6F" w:rsidP="00887C99">
      <w:r>
        <w:t>Tutaj możesz zmienić dane swoje</w:t>
      </w:r>
      <w:r w:rsidR="00BE5C8B">
        <w:t>go</w:t>
      </w:r>
      <w:r>
        <w:t xml:space="preserve"> konta, takie jak imię, nazwisko, adres e-mail czy login. Jest też możliwość zmiany swojego hasła, usunięcia konta i wylogowania się oraz utworzenia konta dla nowego administratora</w:t>
      </w:r>
      <w:r w:rsidR="00B20E21">
        <w:t xml:space="preserve"> (wymagane uprawnienia super administratora)</w:t>
      </w:r>
      <w:r>
        <w:t>.</w:t>
      </w:r>
    </w:p>
    <w:p w14:paraId="5FEBAE6E" w14:textId="6897D504" w:rsidR="00353A31" w:rsidRDefault="00353A31" w:rsidP="00887C99">
      <w:r>
        <w:t xml:space="preserve">Trzeba się </w:t>
      </w:r>
      <w:r w:rsidR="00BE5C8B">
        <w:t>zalogować,</w:t>
      </w:r>
      <w:r>
        <w:t xml:space="preserve"> aby uzyskać dostęp do tego widoku.</w:t>
      </w:r>
    </w:p>
    <w:p w14:paraId="4694E3B1" w14:textId="77777777" w:rsidR="00FA46A3" w:rsidRDefault="00E81D6F" w:rsidP="00FA46A3">
      <w:pPr>
        <w:keepNext/>
        <w:jc w:val="center"/>
      </w:pPr>
      <w:r>
        <w:rPr>
          <w:noProof/>
        </w:rPr>
        <w:lastRenderedPageBreak/>
        <w:drawing>
          <wp:inline distT="0" distB="0" distL="0" distR="0" wp14:anchorId="3DC7CE17" wp14:editId="55C273E7">
            <wp:extent cx="7199630" cy="5106670"/>
            <wp:effectExtent l="0" t="0" r="1270" b="0"/>
            <wp:docPr id="1655809664"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09664" name="Obraz 1" descr="Obraz zawierający tekst, zrzut ekranu, oprogramowanie, wyświetlacz&#10;&#10;Opis wygenerowany automatycznie"/>
                    <pic:cNvPicPr/>
                  </pic:nvPicPr>
                  <pic:blipFill>
                    <a:blip r:embed="rId17"/>
                    <a:stretch>
                      <a:fillRect/>
                    </a:stretch>
                  </pic:blipFill>
                  <pic:spPr>
                    <a:xfrm>
                      <a:off x="0" y="0"/>
                      <a:ext cx="7199630" cy="5106670"/>
                    </a:xfrm>
                    <a:prstGeom prst="rect">
                      <a:avLst/>
                    </a:prstGeom>
                  </pic:spPr>
                </pic:pic>
              </a:graphicData>
            </a:graphic>
          </wp:inline>
        </w:drawing>
      </w:r>
    </w:p>
    <w:p w14:paraId="7B3EE227" w14:textId="67A07969" w:rsidR="00E81D6F"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7</w:t>
      </w:r>
      <w:r>
        <w:fldChar w:fldCharType="end"/>
      </w:r>
      <w:r>
        <w:t xml:space="preserve"> - Widok zarządzania kontem administratora</w:t>
      </w:r>
    </w:p>
    <w:p w14:paraId="112EDEBB" w14:textId="1AA956EE" w:rsidR="005E54D2" w:rsidRDefault="005E54D2" w:rsidP="00887C99">
      <w:pPr>
        <w:pStyle w:val="Nagwek3"/>
        <w:rPr>
          <w:b/>
          <w:bCs/>
        </w:rPr>
      </w:pPr>
      <w:bookmarkStart w:id="14" w:name="_Widok_tworzenia_nowego"/>
      <w:bookmarkStart w:id="15" w:name="_Toc169180476"/>
      <w:bookmarkEnd w:id="14"/>
      <w:r w:rsidRPr="000D2A3F">
        <w:rPr>
          <w:b/>
          <w:bCs/>
        </w:rPr>
        <w:t>Widok tworzenia nowego konta administratora</w:t>
      </w:r>
      <w:bookmarkEnd w:id="15"/>
    </w:p>
    <w:p w14:paraId="48FD0119" w14:textId="639B2B6E" w:rsidR="00B20E21" w:rsidRDefault="00B20E21" w:rsidP="00887C99">
      <w:r>
        <w:t>Można tutaj utworzyć konto nowego administratora</w:t>
      </w:r>
      <w:r w:rsidR="001673C4">
        <w:t xml:space="preserve"> i opcjonalnie nadać mu uprawnienia super administratora, dzięki czemu będzie mógł on samemu tworzyć nowe konta.</w:t>
      </w:r>
    </w:p>
    <w:p w14:paraId="5B3251DB" w14:textId="5E43C487" w:rsidR="00353A31" w:rsidRPr="00B20E21" w:rsidRDefault="00353A31" w:rsidP="00887C99">
      <w:r>
        <w:t xml:space="preserve">Trzeba się zalogować i mieć uprawnienia super </w:t>
      </w:r>
      <w:r w:rsidR="00BE5C8B">
        <w:t>administratora,</w:t>
      </w:r>
      <w:r>
        <w:t xml:space="preserve"> aby uzyskać dostęp do tego widoku.</w:t>
      </w:r>
    </w:p>
    <w:p w14:paraId="519D7B18" w14:textId="77777777" w:rsidR="00FA46A3" w:rsidRDefault="00B20E21" w:rsidP="00FA46A3">
      <w:pPr>
        <w:keepNext/>
        <w:jc w:val="center"/>
      </w:pPr>
      <w:r>
        <w:rPr>
          <w:noProof/>
        </w:rPr>
        <w:lastRenderedPageBreak/>
        <w:drawing>
          <wp:inline distT="0" distB="0" distL="0" distR="0" wp14:anchorId="78975F65" wp14:editId="25C5C3D9">
            <wp:extent cx="7199630" cy="5106670"/>
            <wp:effectExtent l="0" t="0" r="1270" b="0"/>
            <wp:docPr id="1272992" name="Obraz 1" descr="Obraz zawierający tekst, zrzut ekranu, komput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92" name="Obraz 1" descr="Obraz zawierający tekst, zrzut ekranu, komputer, oprogramowanie&#10;&#10;Opis wygenerowany automatycznie"/>
                    <pic:cNvPicPr/>
                  </pic:nvPicPr>
                  <pic:blipFill>
                    <a:blip r:embed="rId18"/>
                    <a:stretch>
                      <a:fillRect/>
                    </a:stretch>
                  </pic:blipFill>
                  <pic:spPr>
                    <a:xfrm>
                      <a:off x="0" y="0"/>
                      <a:ext cx="7199630" cy="5106670"/>
                    </a:xfrm>
                    <a:prstGeom prst="rect">
                      <a:avLst/>
                    </a:prstGeom>
                  </pic:spPr>
                </pic:pic>
              </a:graphicData>
            </a:graphic>
          </wp:inline>
        </w:drawing>
      </w:r>
    </w:p>
    <w:p w14:paraId="7E151120" w14:textId="7C00F2F6" w:rsidR="00B20E21"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8</w:t>
      </w:r>
      <w:r>
        <w:fldChar w:fldCharType="end"/>
      </w:r>
      <w:r>
        <w:t xml:space="preserve"> - Widok tworzenie nowego administratora</w:t>
      </w:r>
    </w:p>
    <w:p w14:paraId="2657547B" w14:textId="24D49DB1" w:rsidR="001673C4" w:rsidRDefault="001673C4" w:rsidP="00887C99">
      <w:pPr>
        <w:pStyle w:val="Nagwek3"/>
        <w:rPr>
          <w:b/>
          <w:bCs/>
        </w:rPr>
      </w:pPr>
      <w:bookmarkStart w:id="16" w:name="_Widok_tworzenia_nowego_1"/>
      <w:bookmarkStart w:id="17" w:name="_Toc169180477"/>
      <w:bookmarkEnd w:id="16"/>
      <w:r>
        <w:rPr>
          <w:b/>
          <w:bCs/>
        </w:rPr>
        <w:t>Widok tworzenia nowego testu</w:t>
      </w:r>
      <w:bookmarkEnd w:id="17"/>
    </w:p>
    <w:p w14:paraId="326D4007" w14:textId="6B0BE73F" w:rsidR="001673C4" w:rsidRDefault="001673C4" w:rsidP="00887C99">
      <w:r>
        <w:t>Można tutaj utworzyć nowy test poprzez podanie jego nazwy i opisu. Trzeba wypełnić oba pola. Następnie powinno się dodać pytania do tego testu (z poziomu innego widoku).</w:t>
      </w:r>
    </w:p>
    <w:p w14:paraId="662E933F" w14:textId="347A3409" w:rsidR="00353A31" w:rsidRPr="001673C4" w:rsidRDefault="00353A31" w:rsidP="00887C99">
      <w:r>
        <w:t xml:space="preserve">Trzeba się </w:t>
      </w:r>
      <w:r w:rsidR="00BE5C8B">
        <w:t>zalogować,</w:t>
      </w:r>
      <w:r>
        <w:t xml:space="preserve"> aby uzyskać dostęp do tego widoku.</w:t>
      </w:r>
    </w:p>
    <w:p w14:paraId="45AAF781" w14:textId="77777777" w:rsidR="00FA46A3" w:rsidRDefault="001673C4" w:rsidP="00FA46A3">
      <w:pPr>
        <w:keepNext/>
        <w:jc w:val="center"/>
      </w:pPr>
      <w:r>
        <w:rPr>
          <w:noProof/>
        </w:rPr>
        <w:lastRenderedPageBreak/>
        <w:drawing>
          <wp:inline distT="0" distB="0" distL="0" distR="0" wp14:anchorId="055763F4" wp14:editId="3CE721A8">
            <wp:extent cx="7199630" cy="5106670"/>
            <wp:effectExtent l="0" t="0" r="1270" b="0"/>
            <wp:docPr id="199633857" name="Obraz 1" descr="Obraz zawierający tekst, zrzut ekranu, komput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3857" name="Obraz 1" descr="Obraz zawierający tekst, zrzut ekranu, komputer, oprogramowanie&#10;&#10;Opis wygenerowany automatycznie"/>
                    <pic:cNvPicPr/>
                  </pic:nvPicPr>
                  <pic:blipFill>
                    <a:blip r:embed="rId19"/>
                    <a:stretch>
                      <a:fillRect/>
                    </a:stretch>
                  </pic:blipFill>
                  <pic:spPr>
                    <a:xfrm>
                      <a:off x="0" y="0"/>
                      <a:ext cx="7199630" cy="5106670"/>
                    </a:xfrm>
                    <a:prstGeom prst="rect">
                      <a:avLst/>
                    </a:prstGeom>
                  </pic:spPr>
                </pic:pic>
              </a:graphicData>
            </a:graphic>
          </wp:inline>
        </w:drawing>
      </w:r>
    </w:p>
    <w:p w14:paraId="519E939E" w14:textId="3AA7D5AB" w:rsidR="001673C4" w:rsidRPr="001673C4"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9</w:t>
      </w:r>
      <w:r>
        <w:fldChar w:fldCharType="end"/>
      </w:r>
      <w:r>
        <w:t xml:space="preserve"> - Widok tworzenia nowego testu</w:t>
      </w:r>
    </w:p>
    <w:p w14:paraId="08DD78A4" w14:textId="6E7C01A0" w:rsidR="005E54D2" w:rsidRDefault="005E54D2" w:rsidP="00887C99">
      <w:pPr>
        <w:pStyle w:val="Nagwek3"/>
        <w:rPr>
          <w:b/>
          <w:bCs/>
        </w:rPr>
      </w:pPr>
      <w:bookmarkStart w:id="18" w:name="_Widok_zarządzania_testami"/>
      <w:bookmarkStart w:id="19" w:name="_Toc169180478"/>
      <w:bookmarkEnd w:id="18"/>
      <w:r w:rsidRPr="000D2A3F">
        <w:rPr>
          <w:b/>
          <w:bCs/>
        </w:rPr>
        <w:t>Widok zarządzania testami</w:t>
      </w:r>
      <w:bookmarkEnd w:id="19"/>
    </w:p>
    <w:p w14:paraId="292D45B6" w14:textId="4872CB51" w:rsidR="001673C4" w:rsidRDefault="001673C4" w:rsidP="00887C99">
      <w:r>
        <w:t>Można tutaj edytować istniejące test</w:t>
      </w:r>
      <w:r w:rsidR="00BE5C8B">
        <w:t>y</w:t>
      </w:r>
      <w:r>
        <w:t xml:space="preserve"> oraz je usuwać. Jest możliwość edycji wartości z kolumn „Nazwa” oraz „Opis”.</w:t>
      </w:r>
      <w:r>
        <w:br/>
        <w:t xml:space="preserve">Zmiany w danym wierszu są </w:t>
      </w:r>
      <w:r w:rsidR="00BE5C8B">
        <w:t>zapisywane,</w:t>
      </w:r>
      <w:r>
        <w:t xml:space="preserve"> kiedy uzyska on Focus.</w:t>
      </w:r>
    </w:p>
    <w:p w14:paraId="4AD99ECE" w14:textId="1404F0A2" w:rsidR="00353A31" w:rsidRPr="001673C4" w:rsidRDefault="00353A31" w:rsidP="00887C99">
      <w:r>
        <w:t xml:space="preserve">Trzeba się </w:t>
      </w:r>
      <w:r w:rsidR="00BE5C8B">
        <w:t>zalogować,</w:t>
      </w:r>
      <w:r>
        <w:t xml:space="preserve"> aby uzyskać dostęp do tego widoku.</w:t>
      </w:r>
    </w:p>
    <w:p w14:paraId="4BC4A560" w14:textId="77777777" w:rsidR="00FA46A3" w:rsidRDefault="001673C4" w:rsidP="00FA46A3">
      <w:pPr>
        <w:keepNext/>
        <w:jc w:val="center"/>
      </w:pPr>
      <w:r>
        <w:rPr>
          <w:noProof/>
        </w:rPr>
        <w:lastRenderedPageBreak/>
        <w:drawing>
          <wp:inline distT="0" distB="0" distL="0" distR="0" wp14:anchorId="32AE64E1" wp14:editId="16BBDD3F">
            <wp:extent cx="7199630" cy="5106670"/>
            <wp:effectExtent l="0" t="0" r="1270" b="0"/>
            <wp:docPr id="1783717741" name="Obraz 1" descr="Obraz zawierający tekst, zrzut ekranu, oprogramowanie, komput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17741" name="Obraz 1" descr="Obraz zawierający tekst, zrzut ekranu, oprogramowanie, komputer&#10;&#10;Opis wygenerowany automatycznie"/>
                    <pic:cNvPicPr/>
                  </pic:nvPicPr>
                  <pic:blipFill>
                    <a:blip r:embed="rId20"/>
                    <a:stretch>
                      <a:fillRect/>
                    </a:stretch>
                  </pic:blipFill>
                  <pic:spPr>
                    <a:xfrm>
                      <a:off x="0" y="0"/>
                      <a:ext cx="7199630" cy="5106670"/>
                    </a:xfrm>
                    <a:prstGeom prst="rect">
                      <a:avLst/>
                    </a:prstGeom>
                  </pic:spPr>
                </pic:pic>
              </a:graphicData>
            </a:graphic>
          </wp:inline>
        </w:drawing>
      </w:r>
    </w:p>
    <w:p w14:paraId="2C0D1FB8" w14:textId="4CC9979F" w:rsidR="001673C4"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10</w:t>
      </w:r>
      <w:r>
        <w:fldChar w:fldCharType="end"/>
      </w:r>
      <w:r>
        <w:t xml:space="preserve"> - Widok zarządzania testami</w:t>
      </w:r>
    </w:p>
    <w:p w14:paraId="23A3F51C" w14:textId="2D20CA97" w:rsidR="005E54D2" w:rsidRDefault="005E54D2" w:rsidP="00887C99">
      <w:pPr>
        <w:pStyle w:val="Nagwek3"/>
        <w:rPr>
          <w:b/>
          <w:bCs/>
        </w:rPr>
      </w:pPr>
      <w:bookmarkStart w:id="20" w:name="_Toc169180479"/>
      <w:r w:rsidRPr="000D2A3F">
        <w:rPr>
          <w:b/>
          <w:bCs/>
        </w:rPr>
        <w:t>Widok edycji pytań</w:t>
      </w:r>
      <w:bookmarkEnd w:id="20"/>
    </w:p>
    <w:p w14:paraId="34F28904" w14:textId="64A18F19" w:rsidR="001673C4" w:rsidRDefault="001673C4" w:rsidP="00887C99">
      <w:r>
        <w:t>Można tutaj edytować istniejące pytania, dodawać oraz je usuwać. Jest możliwość edycji wszystkich kolumn poza „ID”. W kolumnie „Poprawna Odpowiedź” należy wpisać wartość „A”, „B”, „C” lub „D”.</w:t>
      </w:r>
      <w:r>
        <w:br/>
        <w:t xml:space="preserve">Zmiany w danym wierszu są </w:t>
      </w:r>
      <w:r w:rsidR="00BE5C8B">
        <w:t>zapisywane,</w:t>
      </w:r>
      <w:r>
        <w:t xml:space="preserve"> kiedy uzyska on Focus.</w:t>
      </w:r>
    </w:p>
    <w:p w14:paraId="4DE0559F" w14:textId="25AF8B78" w:rsidR="00353A31" w:rsidRPr="001673C4" w:rsidRDefault="00353A31" w:rsidP="00887C99">
      <w:r>
        <w:t xml:space="preserve">Trzeba się </w:t>
      </w:r>
      <w:r w:rsidR="00BE5C8B">
        <w:t>zalogować,</w:t>
      </w:r>
      <w:r>
        <w:t xml:space="preserve"> aby uzyskać dostęp do tego widoku.</w:t>
      </w:r>
    </w:p>
    <w:p w14:paraId="097AAA7A" w14:textId="77777777" w:rsidR="00FA46A3" w:rsidRDefault="001673C4" w:rsidP="00FA46A3">
      <w:pPr>
        <w:keepNext/>
        <w:jc w:val="center"/>
      </w:pPr>
      <w:r>
        <w:rPr>
          <w:noProof/>
        </w:rPr>
        <w:lastRenderedPageBreak/>
        <w:drawing>
          <wp:inline distT="0" distB="0" distL="0" distR="0" wp14:anchorId="3FCEB877" wp14:editId="59163861">
            <wp:extent cx="7199630" cy="5106670"/>
            <wp:effectExtent l="0" t="0" r="1270" b="0"/>
            <wp:docPr id="1910101925" name="Obraz 1" descr="Obraz zawierający tekst, zrzut ekranu, wyświetlacz,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01925" name="Obraz 1" descr="Obraz zawierający tekst, zrzut ekranu, wyświetlacz, numer&#10;&#10;Opis wygenerowany automatycznie"/>
                    <pic:cNvPicPr/>
                  </pic:nvPicPr>
                  <pic:blipFill>
                    <a:blip r:embed="rId21"/>
                    <a:stretch>
                      <a:fillRect/>
                    </a:stretch>
                  </pic:blipFill>
                  <pic:spPr>
                    <a:xfrm>
                      <a:off x="0" y="0"/>
                      <a:ext cx="7199630" cy="5106670"/>
                    </a:xfrm>
                    <a:prstGeom prst="rect">
                      <a:avLst/>
                    </a:prstGeom>
                  </pic:spPr>
                </pic:pic>
              </a:graphicData>
            </a:graphic>
          </wp:inline>
        </w:drawing>
      </w:r>
    </w:p>
    <w:p w14:paraId="131BE074" w14:textId="031766AF" w:rsidR="005E54D2"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11</w:t>
      </w:r>
      <w:r>
        <w:fldChar w:fldCharType="end"/>
      </w:r>
      <w:r>
        <w:t xml:space="preserve"> - Widok edycji pytań</w:t>
      </w:r>
    </w:p>
    <w:p w14:paraId="579EDB37" w14:textId="5062C323" w:rsidR="005E54D2" w:rsidRDefault="005E54D2" w:rsidP="00887C99">
      <w:pPr>
        <w:pStyle w:val="Nagwek3"/>
        <w:rPr>
          <w:b/>
          <w:bCs/>
        </w:rPr>
      </w:pPr>
      <w:bookmarkStart w:id="21" w:name="_Toc169180480"/>
      <w:r w:rsidRPr="000D2A3F">
        <w:rPr>
          <w:b/>
          <w:bCs/>
        </w:rPr>
        <w:t>Widok rozwiązywania testu</w:t>
      </w:r>
      <w:bookmarkEnd w:id="21"/>
    </w:p>
    <w:p w14:paraId="01298D3F" w14:textId="11239FB9" w:rsidR="001673C4" w:rsidRPr="001673C4" w:rsidRDefault="001673C4" w:rsidP="00887C99">
      <w:r>
        <w:t>Po podaniu imienia, nazwiska oraz adresu e-mail można wypełnić wskazany test. Do każdego pytania są podane cztery odpowiedzi, typu radio (można zaznaczyć tylko jedną z nich). Pytania ani odpowiedzi nie pojawiają się w losowej kolejności.</w:t>
      </w:r>
    </w:p>
    <w:p w14:paraId="04B98BCA" w14:textId="77777777" w:rsidR="00FA46A3" w:rsidRDefault="001673C4" w:rsidP="00FA46A3">
      <w:pPr>
        <w:keepNext/>
        <w:jc w:val="center"/>
      </w:pPr>
      <w:r>
        <w:rPr>
          <w:noProof/>
        </w:rPr>
        <w:lastRenderedPageBreak/>
        <w:drawing>
          <wp:inline distT="0" distB="0" distL="0" distR="0" wp14:anchorId="2FE795FE" wp14:editId="2B8F3709">
            <wp:extent cx="7199630" cy="5106670"/>
            <wp:effectExtent l="0" t="0" r="1270" b="0"/>
            <wp:docPr id="1457658116" name="Obraz 1" descr="Obraz zawierający tekst, zrzut ekranu, komput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58116" name="Obraz 1" descr="Obraz zawierający tekst, zrzut ekranu, komputer, oprogramowanie&#10;&#10;Opis wygenerowany automatycznie"/>
                    <pic:cNvPicPr/>
                  </pic:nvPicPr>
                  <pic:blipFill>
                    <a:blip r:embed="rId22"/>
                    <a:stretch>
                      <a:fillRect/>
                    </a:stretch>
                  </pic:blipFill>
                  <pic:spPr>
                    <a:xfrm>
                      <a:off x="0" y="0"/>
                      <a:ext cx="7199630" cy="5106670"/>
                    </a:xfrm>
                    <a:prstGeom prst="rect">
                      <a:avLst/>
                    </a:prstGeom>
                  </pic:spPr>
                </pic:pic>
              </a:graphicData>
            </a:graphic>
          </wp:inline>
        </w:drawing>
      </w:r>
    </w:p>
    <w:p w14:paraId="2736B032" w14:textId="549D502A" w:rsidR="005E54D2"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12</w:t>
      </w:r>
      <w:r>
        <w:fldChar w:fldCharType="end"/>
      </w:r>
      <w:r>
        <w:t xml:space="preserve"> - Widok rozwiązywania testu</w:t>
      </w:r>
    </w:p>
    <w:p w14:paraId="028AFA49" w14:textId="48FF277B" w:rsidR="005E54D2" w:rsidRPr="000D2A3F" w:rsidRDefault="005E54D2" w:rsidP="00887C99">
      <w:pPr>
        <w:pStyle w:val="Nagwek3"/>
        <w:rPr>
          <w:b/>
          <w:bCs/>
        </w:rPr>
      </w:pPr>
      <w:bookmarkStart w:id="22" w:name="_Widok_sprawdzania_odpowiedzi"/>
      <w:bookmarkStart w:id="23" w:name="_Toc169180481"/>
      <w:bookmarkEnd w:id="22"/>
      <w:r w:rsidRPr="000D2A3F">
        <w:rPr>
          <w:b/>
          <w:bCs/>
        </w:rPr>
        <w:t>Widok sprawdzania odpowiedzi</w:t>
      </w:r>
      <w:bookmarkEnd w:id="23"/>
    </w:p>
    <w:p w14:paraId="037F44B9" w14:textId="0C5F4164" w:rsidR="00353A31" w:rsidRDefault="00353A31" w:rsidP="005E54D2">
      <w:r>
        <w:t>Można tu sprawdzać udzielone odpowiedzi. W tym celu należy zaznaczyć wiersz z tabeli po lewej stronie, wtedy w tabeli po prawej stronie pojawią się wszystkie odpowiedzi tego uczestnika.</w:t>
      </w:r>
    </w:p>
    <w:p w14:paraId="1B6B1072" w14:textId="125F0D62" w:rsidR="00353A31" w:rsidRDefault="00353A31" w:rsidP="005E54D2">
      <w:r>
        <w:t xml:space="preserve">Trzeba się </w:t>
      </w:r>
      <w:r w:rsidR="00BE5C8B">
        <w:t>zalogować,</w:t>
      </w:r>
      <w:r>
        <w:t xml:space="preserve"> aby uzyskać dostęp do tego widoku.</w:t>
      </w:r>
    </w:p>
    <w:p w14:paraId="212BFB23" w14:textId="77777777" w:rsidR="00FA46A3" w:rsidRDefault="00353A31" w:rsidP="00FA46A3">
      <w:pPr>
        <w:keepNext/>
        <w:jc w:val="center"/>
      </w:pPr>
      <w:r>
        <w:rPr>
          <w:noProof/>
        </w:rPr>
        <w:lastRenderedPageBreak/>
        <w:drawing>
          <wp:inline distT="0" distB="0" distL="0" distR="0" wp14:anchorId="13CBC908" wp14:editId="588750DA">
            <wp:extent cx="7199630" cy="5528945"/>
            <wp:effectExtent l="0" t="0" r="1270" b="0"/>
            <wp:docPr id="1817475015" name="Obraz 1" descr="Obraz zawierający tekst, elektronika,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75015" name="Obraz 1" descr="Obraz zawierający tekst, elektronika, zrzut ekranu, oprogramowanie&#10;&#10;Opis wygenerowany automatycznie"/>
                    <pic:cNvPicPr/>
                  </pic:nvPicPr>
                  <pic:blipFill>
                    <a:blip r:embed="rId23"/>
                    <a:stretch>
                      <a:fillRect/>
                    </a:stretch>
                  </pic:blipFill>
                  <pic:spPr>
                    <a:xfrm>
                      <a:off x="0" y="0"/>
                      <a:ext cx="7199630" cy="5528945"/>
                    </a:xfrm>
                    <a:prstGeom prst="rect">
                      <a:avLst/>
                    </a:prstGeom>
                  </pic:spPr>
                </pic:pic>
              </a:graphicData>
            </a:graphic>
          </wp:inline>
        </w:drawing>
      </w:r>
    </w:p>
    <w:p w14:paraId="682ABBC0" w14:textId="42C9F9AE" w:rsidR="00353A31" w:rsidRPr="005E54D2"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13</w:t>
      </w:r>
      <w:r>
        <w:fldChar w:fldCharType="end"/>
      </w:r>
      <w:r>
        <w:t xml:space="preserve"> - Widok sprawdzania odpowiedzi</w:t>
      </w:r>
    </w:p>
    <w:p w14:paraId="6B6CAE28" w14:textId="4931F5E9" w:rsidR="00D64038" w:rsidRDefault="00D64038" w:rsidP="00432CE1">
      <w:pPr>
        <w:pStyle w:val="Nagwek1"/>
        <w:rPr>
          <w:b/>
          <w:bCs/>
        </w:rPr>
      </w:pPr>
      <w:bookmarkStart w:id="24" w:name="_Toc169180482"/>
      <w:r>
        <w:rPr>
          <w:b/>
          <w:bCs/>
        </w:rPr>
        <w:t>Diagram przypadków użycia</w:t>
      </w:r>
      <w:bookmarkEnd w:id="24"/>
    </w:p>
    <w:p w14:paraId="49EB549E" w14:textId="64006833" w:rsidR="00D64038" w:rsidRPr="00D64038" w:rsidRDefault="00D64038" w:rsidP="00D64038">
      <w:r>
        <w:t xml:space="preserve">Dokładniejszy </w:t>
      </w:r>
      <w:r w:rsidR="004E35C8">
        <w:t>diagram jest dostępny w osobnym pliku, który został dołączony do dokumentacji.</w:t>
      </w:r>
    </w:p>
    <w:p w14:paraId="15A8E13D" w14:textId="77777777" w:rsidR="00753880" w:rsidRDefault="00D64038" w:rsidP="00753880">
      <w:pPr>
        <w:keepNext/>
        <w:jc w:val="center"/>
      </w:pPr>
      <w:r>
        <w:rPr>
          <w:noProof/>
        </w:rPr>
        <w:lastRenderedPageBreak/>
        <w:drawing>
          <wp:inline distT="0" distB="0" distL="0" distR="0" wp14:anchorId="6ECFE2A5" wp14:editId="1DCFCC99">
            <wp:extent cx="5019048" cy="6600000"/>
            <wp:effectExtent l="0" t="0" r="0" b="0"/>
            <wp:docPr id="1658540263" name="Obraz 1" descr="Obraz zawierający tekst, zrzut ekranu, diagram,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40263" name="Obraz 1" descr="Obraz zawierający tekst, zrzut ekranu, diagram, krąg&#10;&#10;Opis wygenerowany automatycznie"/>
                    <pic:cNvPicPr/>
                  </pic:nvPicPr>
                  <pic:blipFill>
                    <a:blip r:embed="rId24"/>
                    <a:stretch>
                      <a:fillRect/>
                    </a:stretch>
                  </pic:blipFill>
                  <pic:spPr>
                    <a:xfrm>
                      <a:off x="0" y="0"/>
                      <a:ext cx="5019048" cy="6600000"/>
                    </a:xfrm>
                    <a:prstGeom prst="rect">
                      <a:avLst/>
                    </a:prstGeom>
                  </pic:spPr>
                </pic:pic>
              </a:graphicData>
            </a:graphic>
          </wp:inline>
        </w:drawing>
      </w:r>
    </w:p>
    <w:p w14:paraId="365E86B9" w14:textId="22867D9E" w:rsidR="00D64038" w:rsidRPr="00D64038" w:rsidRDefault="00753880" w:rsidP="00753880">
      <w:pPr>
        <w:pStyle w:val="Legenda"/>
        <w:jc w:val="center"/>
      </w:pPr>
      <w:r>
        <w:t xml:space="preserve">Rysunek </w:t>
      </w:r>
      <w:r>
        <w:fldChar w:fldCharType="begin"/>
      </w:r>
      <w:r>
        <w:instrText xml:space="preserve"> SEQ Rysunek \* ARABIC </w:instrText>
      </w:r>
      <w:r>
        <w:fldChar w:fldCharType="separate"/>
      </w:r>
      <w:r>
        <w:rPr>
          <w:noProof/>
        </w:rPr>
        <w:t>14</w:t>
      </w:r>
      <w:r>
        <w:fldChar w:fldCharType="end"/>
      </w:r>
      <w:r>
        <w:t xml:space="preserve"> - Diagram przypadków użycia</w:t>
      </w:r>
    </w:p>
    <w:p w14:paraId="4C5456A0" w14:textId="63FB0444" w:rsidR="00432CE1" w:rsidRPr="00753880" w:rsidRDefault="00432CE1" w:rsidP="00753880">
      <w:pPr>
        <w:pStyle w:val="Nagwek1"/>
        <w:rPr>
          <w:b/>
          <w:bCs/>
        </w:rPr>
      </w:pPr>
      <w:bookmarkStart w:id="25" w:name="_Toc169180483"/>
      <w:r w:rsidRPr="00432CE1">
        <w:rPr>
          <w:b/>
          <w:bCs/>
        </w:rPr>
        <w:t>Opis bazy danych</w:t>
      </w:r>
      <w:bookmarkEnd w:id="25"/>
    </w:p>
    <w:p w14:paraId="1354B77E" w14:textId="6F081B56" w:rsidR="00EE62A2" w:rsidRDefault="00EE62A2" w:rsidP="0044262E">
      <w:r>
        <w:t xml:space="preserve">Aplikacja wykorzystuje prostą bazę danych SQLite. Takie rozwiązanie jest </w:t>
      </w:r>
      <w:r w:rsidR="00BE5C8B">
        <w:t>optymalne,</w:t>
      </w:r>
      <w:r>
        <w:t xml:space="preserve"> ponieważ nie jest wymagany serwer ani połączenie z internete</w:t>
      </w:r>
      <w:r w:rsidR="00BE5C8B">
        <w:t>m</w:t>
      </w:r>
      <w:r>
        <w:t>. Wyniki są zapisywane w bazie danych która jest w całości zawarta w jednym pliku „.db”.</w:t>
      </w:r>
    </w:p>
    <w:p w14:paraId="26F0131B" w14:textId="061F0AC6" w:rsidR="00EE62A2" w:rsidRPr="00302916" w:rsidRDefault="00EE62A2" w:rsidP="0044262E">
      <w:pPr>
        <w:rPr>
          <w:b/>
          <w:bCs/>
        </w:rPr>
      </w:pPr>
      <w:r w:rsidRPr="00302916">
        <w:rPr>
          <w:b/>
          <w:bCs/>
        </w:rPr>
        <w:t>Baza danych „” zawiera następujące tabele:</w:t>
      </w:r>
    </w:p>
    <w:p w14:paraId="4806ABFE" w14:textId="3E591714" w:rsidR="00302916" w:rsidRDefault="00302916" w:rsidP="00302916">
      <w:pPr>
        <w:pStyle w:val="Akapitzlist"/>
        <w:numPr>
          <w:ilvl w:val="0"/>
          <w:numId w:val="1"/>
        </w:numPr>
      </w:pPr>
      <w:r>
        <w:t>„</w:t>
      </w:r>
      <w:r w:rsidRPr="0071459D">
        <w:rPr>
          <w:b/>
          <w:bCs/>
        </w:rPr>
        <w:t>Administratorzy</w:t>
      </w:r>
      <w:r>
        <w:t xml:space="preserve">” – Przechowuje informacje o kontach </w:t>
      </w:r>
      <w:r w:rsidR="00BE5C8B">
        <w:t>administratorów,</w:t>
      </w:r>
      <w:r>
        <w:t xml:space="preserve"> którzy mogą zarządzać testami.</w:t>
      </w:r>
    </w:p>
    <w:p w14:paraId="003DA332" w14:textId="4C2C31B8" w:rsidR="00302916" w:rsidRDefault="00302916" w:rsidP="00302916">
      <w:pPr>
        <w:pStyle w:val="Akapitzlist"/>
        <w:numPr>
          <w:ilvl w:val="0"/>
          <w:numId w:val="1"/>
        </w:numPr>
      </w:pPr>
      <w:r>
        <w:t>„</w:t>
      </w:r>
      <w:r w:rsidRPr="0071459D">
        <w:rPr>
          <w:b/>
          <w:bCs/>
        </w:rPr>
        <w:t>Pytania v2</w:t>
      </w:r>
      <w:r>
        <w:t>” – Zawiera pytania z wszystkich testów z informacjami o treści poszczególnych odpowiedzi oraz o tym która odpowiedź jest poprawna.</w:t>
      </w:r>
    </w:p>
    <w:p w14:paraId="0344065B" w14:textId="3F017CBC" w:rsidR="00302916" w:rsidRDefault="00302916" w:rsidP="00302916">
      <w:pPr>
        <w:pStyle w:val="Akapitzlist"/>
        <w:numPr>
          <w:ilvl w:val="0"/>
          <w:numId w:val="1"/>
        </w:numPr>
      </w:pPr>
      <w:r>
        <w:t>„</w:t>
      </w:r>
      <w:r w:rsidRPr="0071459D">
        <w:rPr>
          <w:b/>
          <w:bCs/>
        </w:rPr>
        <w:t>Testy</w:t>
      </w:r>
      <w:r>
        <w:t>” – Zawiera informacje o wszystkich dostępnych testach, ich nazwach, autorach oraz opisach.</w:t>
      </w:r>
    </w:p>
    <w:p w14:paraId="2140C0AB" w14:textId="0EB61705" w:rsidR="00302916" w:rsidRDefault="00302916" w:rsidP="00302916">
      <w:pPr>
        <w:pStyle w:val="Akapitzlist"/>
        <w:numPr>
          <w:ilvl w:val="0"/>
          <w:numId w:val="1"/>
        </w:numPr>
      </w:pPr>
      <w:r>
        <w:t>„</w:t>
      </w:r>
      <w:r w:rsidRPr="0071459D">
        <w:rPr>
          <w:b/>
          <w:bCs/>
        </w:rPr>
        <w:t>Uczestnicy</w:t>
      </w:r>
      <w:r>
        <w:t>” – Przechowuje informacje o uczestnikach, ich imionach, nazwiskach, e-mailach (dane podane w widoku wyboru testu), który test wypełniali oraz kiedy zaczęli rozwiązywać dany test.</w:t>
      </w:r>
    </w:p>
    <w:p w14:paraId="44EC5EE8" w14:textId="11D0EBD7" w:rsidR="00302916" w:rsidRDefault="00302916" w:rsidP="00302916">
      <w:pPr>
        <w:pStyle w:val="Akapitzlist"/>
        <w:numPr>
          <w:ilvl w:val="0"/>
          <w:numId w:val="1"/>
        </w:numPr>
      </w:pPr>
      <w:r>
        <w:t>„</w:t>
      </w:r>
      <w:r w:rsidRPr="0071459D">
        <w:rPr>
          <w:b/>
          <w:bCs/>
        </w:rPr>
        <w:t>Udzielone odpowiedzi</w:t>
      </w:r>
      <w:r>
        <w:t>” – Zawiera informacje o wszystkich udzielonych odpowiedziach przez wszystkich uczestników.</w:t>
      </w:r>
    </w:p>
    <w:p w14:paraId="64EFE605" w14:textId="35588515" w:rsidR="00EE62A2" w:rsidRPr="00753880" w:rsidRDefault="00EE62A2" w:rsidP="00753880">
      <w:pPr>
        <w:pStyle w:val="Nagwek2"/>
        <w:rPr>
          <w:b/>
          <w:bCs/>
        </w:rPr>
      </w:pPr>
      <w:bookmarkStart w:id="26" w:name="_Toc169180484"/>
      <w:r w:rsidRPr="00EE62A2">
        <w:rPr>
          <w:b/>
          <w:bCs/>
        </w:rPr>
        <w:t>Diagram ERD</w:t>
      </w:r>
      <w:bookmarkEnd w:id="26"/>
    </w:p>
    <w:p w14:paraId="331A4BBB" w14:textId="19432F8C" w:rsidR="00302916" w:rsidRDefault="00302916" w:rsidP="00EE62A2">
      <w:r>
        <w:t xml:space="preserve">We wszystkich </w:t>
      </w:r>
      <w:r w:rsidR="00BE5C8B">
        <w:t>miejscach,</w:t>
      </w:r>
      <w:r>
        <w:t xml:space="preserve"> gdzie są powiązanie pomiędzy tabelami, w przypadku usunięcia rekordu ustawione jest kaskadowe usuwanie innych rekordów z powiązanych tabel.</w:t>
      </w:r>
    </w:p>
    <w:p w14:paraId="143591FD" w14:textId="0226F8E8" w:rsidR="000401BE" w:rsidRDefault="000401BE" w:rsidP="00EE62A2">
      <w:r>
        <w:lastRenderedPageBreak/>
        <w:t>Dokładniejszy diagram jest dostępny w osobnym pliku, który został dołączony do dokumentacji.</w:t>
      </w:r>
    </w:p>
    <w:p w14:paraId="71AA51E7" w14:textId="77777777" w:rsidR="00753880" w:rsidRDefault="00753880" w:rsidP="00753880">
      <w:pPr>
        <w:keepNext/>
        <w:jc w:val="center"/>
      </w:pPr>
      <w:r>
        <w:rPr>
          <w:noProof/>
        </w:rPr>
        <w:drawing>
          <wp:inline distT="0" distB="0" distL="0" distR="0" wp14:anchorId="409A5C2E" wp14:editId="159ABAA9">
            <wp:extent cx="7199630" cy="6017895"/>
            <wp:effectExtent l="0" t="0" r="1270" b="1905"/>
            <wp:docPr id="588782355"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82355" name="Obraz 1" descr="Obraz zawierający tekst, zrzut ekranu, numer, Czcionka&#10;&#10;Opis wygenerowany automatycznie"/>
                    <pic:cNvPicPr/>
                  </pic:nvPicPr>
                  <pic:blipFill>
                    <a:blip r:embed="rId25"/>
                    <a:stretch>
                      <a:fillRect/>
                    </a:stretch>
                  </pic:blipFill>
                  <pic:spPr>
                    <a:xfrm>
                      <a:off x="0" y="0"/>
                      <a:ext cx="7199630" cy="6017895"/>
                    </a:xfrm>
                    <a:prstGeom prst="rect">
                      <a:avLst/>
                    </a:prstGeom>
                  </pic:spPr>
                </pic:pic>
              </a:graphicData>
            </a:graphic>
          </wp:inline>
        </w:drawing>
      </w:r>
    </w:p>
    <w:p w14:paraId="52066ABA" w14:textId="1029D4B4" w:rsidR="00753880" w:rsidRPr="00EE62A2" w:rsidRDefault="00753880" w:rsidP="00753880">
      <w:pPr>
        <w:pStyle w:val="Legenda"/>
        <w:jc w:val="center"/>
      </w:pPr>
      <w:r>
        <w:t xml:space="preserve">Rysunek </w:t>
      </w:r>
      <w:r>
        <w:fldChar w:fldCharType="begin"/>
      </w:r>
      <w:r>
        <w:instrText xml:space="preserve"> SEQ Rysunek \* ARABIC </w:instrText>
      </w:r>
      <w:r>
        <w:fldChar w:fldCharType="separate"/>
      </w:r>
      <w:r>
        <w:rPr>
          <w:noProof/>
        </w:rPr>
        <w:t>15</w:t>
      </w:r>
      <w:r>
        <w:fldChar w:fldCharType="end"/>
      </w:r>
      <w:r>
        <w:t xml:space="preserve"> - Diagram ERD</w:t>
      </w:r>
    </w:p>
    <w:p w14:paraId="66843C13" w14:textId="738F6F21" w:rsidR="00432CE1" w:rsidRDefault="00432CE1" w:rsidP="00432CE1">
      <w:pPr>
        <w:pStyle w:val="Nagwek1"/>
        <w:rPr>
          <w:b/>
          <w:bCs/>
        </w:rPr>
      </w:pPr>
      <w:bookmarkStart w:id="27" w:name="_Toc169180485"/>
      <w:r w:rsidRPr="00432CE1">
        <w:rPr>
          <w:b/>
          <w:bCs/>
        </w:rPr>
        <w:t>Opis klas</w:t>
      </w:r>
      <w:bookmarkEnd w:id="27"/>
    </w:p>
    <w:p w14:paraId="0B1B825A" w14:textId="01C934D0" w:rsidR="008C7DA2" w:rsidRDefault="008C7DA2" w:rsidP="008C7DA2">
      <w:r>
        <w:t>Ten program wykorzystuje niewiele klas, które nie są szczególnie skomplikowane. Poniżej znajduje się diagram klas. Wszystkie przedstawione tu klasy służą do reprezentacji rekordów zwróconych przez zapytania do bazy danych.</w:t>
      </w:r>
    </w:p>
    <w:p w14:paraId="01C79BAB" w14:textId="4CCAC00F" w:rsidR="008C7DA2" w:rsidRPr="008C7DA2" w:rsidRDefault="008C7DA2" w:rsidP="008C7DA2">
      <w:r>
        <w:t>Dokładniejszy diagram jest dostępny w dostępny w „</w:t>
      </w:r>
      <w:r w:rsidRPr="008C7DA2">
        <w:t>PRO_Szkolenie_Techniczne_1</w:t>
      </w:r>
      <w:r>
        <w:t>”/„Klasy”/„</w:t>
      </w:r>
      <w:r w:rsidRPr="008C7DA2">
        <w:t>Diagram_Klas.cd</w:t>
      </w:r>
      <w:r>
        <w:t>”</w:t>
      </w:r>
    </w:p>
    <w:p w14:paraId="74F24755" w14:textId="63416CAB" w:rsidR="00432CE1" w:rsidRDefault="008C7DA2" w:rsidP="0044262E">
      <w:r>
        <w:rPr>
          <w:noProof/>
        </w:rPr>
        <w:lastRenderedPageBreak/>
        <w:drawing>
          <wp:inline distT="0" distB="0" distL="0" distR="0" wp14:anchorId="5F2C9350" wp14:editId="5F9B48B7">
            <wp:extent cx="7191375" cy="3324225"/>
            <wp:effectExtent l="0" t="0" r="9525" b="9525"/>
            <wp:docPr id="3080211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91375" cy="3324225"/>
                    </a:xfrm>
                    <a:prstGeom prst="rect">
                      <a:avLst/>
                    </a:prstGeom>
                    <a:noFill/>
                    <a:ln>
                      <a:noFill/>
                    </a:ln>
                  </pic:spPr>
                </pic:pic>
              </a:graphicData>
            </a:graphic>
          </wp:inline>
        </w:drawing>
      </w:r>
    </w:p>
    <w:p w14:paraId="651194EC" w14:textId="5C434981" w:rsidR="00DF0989" w:rsidRPr="0092440B" w:rsidRDefault="00DF0989" w:rsidP="0092440B">
      <w:pPr>
        <w:pStyle w:val="Nagwek1"/>
        <w:rPr>
          <w:b/>
          <w:bCs/>
        </w:rPr>
      </w:pPr>
      <w:bookmarkStart w:id="28" w:name="_Toc169180486"/>
      <w:r w:rsidRPr="00DF0989">
        <w:rPr>
          <w:b/>
          <w:bCs/>
        </w:rPr>
        <w:t>Roadmap</w:t>
      </w:r>
      <w:bookmarkEnd w:id="28"/>
    </w:p>
    <w:p w14:paraId="619427B7" w14:textId="29167EA2" w:rsidR="00753880" w:rsidRDefault="00753880" w:rsidP="0044262E">
      <w:r>
        <w:t>Poniżej są przedstawione najważniejsze rzeczy</w:t>
      </w:r>
      <w:r w:rsidR="00BE5C8B">
        <w:t>,</w:t>
      </w:r>
      <w:r>
        <w:t xml:space="preserve"> które działy się podczas tworzenia tego projektu</w:t>
      </w:r>
    </w:p>
    <w:tbl>
      <w:tblPr>
        <w:tblStyle w:val="Tabelasiatki4akcent1"/>
        <w:tblW w:w="0" w:type="auto"/>
        <w:tblLook w:val="04A0" w:firstRow="1" w:lastRow="0" w:firstColumn="1" w:lastColumn="0" w:noHBand="0" w:noVBand="1"/>
      </w:tblPr>
      <w:tblGrid>
        <w:gridCol w:w="440"/>
        <w:gridCol w:w="1965"/>
        <w:gridCol w:w="8923"/>
      </w:tblGrid>
      <w:tr w:rsidR="005A5121" w14:paraId="37749EC4" w14:textId="77777777" w:rsidTr="00770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50CE9" w14:textId="397B5D94" w:rsidR="00753880" w:rsidRDefault="00753880" w:rsidP="0044262E">
            <w:r>
              <w:t>#</w:t>
            </w:r>
          </w:p>
        </w:tc>
        <w:tc>
          <w:tcPr>
            <w:tcW w:w="1965" w:type="dxa"/>
          </w:tcPr>
          <w:p w14:paraId="0E09010B" w14:textId="40340FF5" w:rsidR="00753880" w:rsidRDefault="00753880" w:rsidP="0044262E">
            <w:pPr>
              <w:cnfStyle w:val="100000000000" w:firstRow="1" w:lastRow="0" w:firstColumn="0" w:lastColumn="0" w:oddVBand="0" w:evenVBand="0" w:oddHBand="0" w:evenHBand="0" w:firstRowFirstColumn="0" w:firstRowLastColumn="0" w:lastRowFirstColumn="0" w:lastRowLastColumn="0"/>
            </w:pPr>
            <w:r>
              <w:t>Data</w:t>
            </w:r>
          </w:p>
        </w:tc>
        <w:tc>
          <w:tcPr>
            <w:tcW w:w="8923" w:type="dxa"/>
          </w:tcPr>
          <w:p w14:paraId="0A79ACF6" w14:textId="0942F373" w:rsidR="00753880" w:rsidRDefault="00753880" w:rsidP="0044262E">
            <w:pPr>
              <w:cnfStyle w:val="100000000000" w:firstRow="1" w:lastRow="0" w:firstColumn="0" w:lastColumn="0" w:oddVBand="0" w:evenVBand="0" w:oddHBand="0" w:evenHBand="0" w:firstRowFirstColumn="0" w:firstRowLastColumn="0" w:lastRowFirstColumn="0" w:lastRowLastColumn="0"/>
            </w:pPr>
            <w:r>
              <w:t>Opis</w:t>
            </w:r>
          </w:p>
        </w:tc>
      </w:tr>
      <w:tr w:rsidR="005A5121" w14:paraId="1A7B4561"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8D24EB" w14:textId="07219E09" w:rsidR="00753880" w:rsidRDefault="00753880" w:rsidP="0044262E">
            <w:r>
              <w:t>16</w:t>
            </w:r>
          </w:p>
        </w:tc>
        <w:tc>
          <w:tcPr>
            <w:tcW w:w="1965" w:type="dxa"/>
          </w:tcPr>
          <w:p w14:paraId="25265225" w14:textId="524DCFBF" w:rsidR="00753880" w:rsidRDefault="00753880" w:rsidP="0044262E">
            <w:pPr>
              <w:cnfStyle w:val="000000100000" w:firstRow="0" w:lastRow="0" w:firstColumn="0" w:lastColumn="0" w:oddVBand="0" w:evenVBand="0" w:oddHBand="1" w:evenHBand="0" w:firstRowFirstColumn="0" w:firstRowLastColumn="0" w:lastRowFirstColumn="0" w:lastRowLastColumn="0"/>
            </w:pPr>
            <w:r>
              <w:t>2024.06.13 ~09:00</w:t>
            </w:r>
          </w:p>
        </w:tc>
        <w:tc>
          <w:tcPr>
            <w:tcW w:w="8923" w:type="dxa"/>
          </w:tcPr>
          <w:p w14:paraId="4A2A11D5" w14:textId="4FAECD3C" w:rsidR="00753880" w:rsidRDefault="0089711F" w:rsidP="0044262E">
            <w:pPr>
              <w:cnfStyle w:val="000000100000" w:firstRow="0" w:lastRow="0" w:firstColumn="0" w:lastColumn="0" w:oddVBand="0" w:evenVBand="0" w:oddHBand="1" w:evenHBand="0" w:firstRowFirstColumn="0" w:firstRowLastColumn="0" w:lastRowFirstColumn="0" w:lastRowLastColumn="0"/>
            </w:pPr>
            <w:r>
              <w:t>Dokończenie dokumentacji</w:t>
            </w:r>
            <w:r w:rsidR="00505F16">
              <w:t xml:space="preserve"> oraz utworzenie diagramów klas, przypadków użycia oraz ERD</w:t>
            </w:r>
          </w:p>
        </w:tc>
      </w:tr>
      <w:tr w:rsidR="005A5121" w14:paraId="2DE92994"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0F61E42D" w14:textId="70E87A64" w:rsidR="00753880" w:rsidRDefault="00753880" w:rsidP="0044262E">
            <w:r>
              <w:t>15</w:t>
            </w:r>
          </w:p>
        </w:tc>
        <w:tc>
          <w:tcPr>
            <w:tcW w:w="1965" w:type="dxa"/>
          </w:tcPr>
          <w:p w14:paraId="06214853" w14:textId="16993C58" w:rsidR="00753880" w:rsidRDefault="00753880" w:rsidP="0044262E">
            <w:pPr>
              <w:cnfStyle w:val="000000000000" w:firstRow="0" w:lastRow="0" w:firstColumn="0" w:lastColumn="0" w:oddVBand="0" w:evenVBand="0" w:oddHBand="0" w:evenHBand="0" w:firstRowFirstColumn="0" w:firstRowLastColumn="0" w:lastRowFirstColumn="0" w:lastRowLastColumn="0"/>
            </w:pPr>
            <w:r>
              <w:t>2024.06.12 ~20:00</w:t>
            </w:r>
          </w:p>
        </w:tc>
        <w:tc>
          <w:tcPr>
            <w:tcW w:w="8923" w:type="dxa"/>
          </w:tcPr>
          <w:p w14:paraId="45E04077" w14:textId="4D510EEA" w:rsidR="00753880" w:rsidRDefault="00505F16" w:rsidP="0044262E">
            <w:pPr>
              <w:cnfStyle w:val="000000000000" w:firstRow="0" w:lastRow="0" w:firstColumn="0" w:lastColumn="0" w:oddVBand="0" w:evenVBand="0" w:oddHBand="0" w:evenHBand="0" w:firstRowFirstColumn="0" w:firstRowLastColumn="0" w:lastRowFirstColumn="0" w:lastRowLastColumn="0"/>
            </w:pPr>
            <w:r>
              <w:t>Opracowywanie dokumentacji. Udostępnienie plików projektu na GitHubie, na razie repozytorium nie jest publicznie dostępne.</w:t>
            </w:r>
          </w:p>
        </w:tc>
      </w:tr>
      <w:tr w:rsidR="005A5121" w14:paraId="698B8C77"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EB3DB6" w14:textId="12814C8C" w:rsidR="00753880" w:rsidRDefault="00753880" w:rsidP="0044262E">
            <w:r>
              <w:t>14</w:t>
            </w:r>
          </w:p>
        </w:tc>
        <w:tc>
          <w:tcPr>
            <w:tcW w:w="1965" w:type="dxa"/>
          </w:tcPr>
          <w:p w14:paraId="41AB23CB" w14:textId="23993AA5" w:rsidR="00753880" w:rsidRDefault="00753880" w:rsidP="0044262E">
            <w:pPr>
              <w:cnfStyle w:val="000000100000" w:firstRow="0" w:lastRow="0" w:firstColumn="0" w:lastColumn="0" w:oddVBand="0" w:evenVBand="0" w:oddHBand="1" w:evenHBand="0" w:firstRowFirstColumn="0" w:firstRowLastColumn="0" w:lastRowFirstColumn="0" w:lastRowLastColumn="0"/>
            </w:pPr>
            <w:r>
              <w:t>2024.06.10 ~22:00</w:t>
            </w:r>
          </w:p>
        </w:tc>
        <w:tc>
          <w:tcPr>
            <w:tcW w:w="8923" w:type="dxa"/>
          </w:tcPr>
          <w:p w14:paraId="5D88F0D2" w14:textId="49EFA716" w:rsidR="00753880" w:rsidRDefault="00505F16" w:rsidP="0044262E">
            <w:pPr>
              <w:cnfStyle w:val="000000100000" w:firstRow="0" w:lastRow="0" w:firstColumn="0" w:lastColumn="0" w:oddVBand="0" w:evenVBand="0" w:oddHBand="1" w:evenHBand="0" w:firstRowFirstColumn="0" w:firstRowLastColumn="0" w:lastRowFirstColumn="0" w:lastRowLastColumn="0"/>
            </w:pPr>
            <w:r>
              <w:t>Poprawki błędów i interfejsu graficznego.</w:t>
            </w:r>
          </w:p>
        </w:tc>
      </w:tr>
      <w:tr w:rsidR="005A5121" w14:paraId="4DC68A43"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6BE8EB8F" w14:textId="2ACCC8BF" w:rsidR="00753880" w:rsidRDefault="00753880" w:rsidP="0044262E">
            <w:r>
              <w:t>13</w:t>
            </w:r>
          </w:p>
        </w:tc>
        <w:tc>
          <w:tcPr>
            <w:tcW w:w="1965" w:type="dxa"/>
          </w:tcPr>
          <w:p w14:paraId="61A1BAB8" w14:textId="3E3DD66D" w:rsidR="00753880" w:rsidRDefault="00753880" w:rsidP="0044262E">
            <w:pPr>
              <w:cnfStyle w:val="000000000000" w:firstRow="0" w:lastRow="0" w:firstColumn="0" w:lastColumn="0" w:oddVBand="0" w:evenVBand="0" w:oddHBand="0" w:evenHBand="0" w:firstRowFirstColumn="0" w:firstRowLastColumn="0" w:lastRowFirstColumn="0" w:lastRowLastColumn="0"/>
            </w:pPr>
            <w:r>
              <w:t>2024.06.09 ~20:00</w:t>
            </w:r>
          </w:p>
        </w:tc>
        <w:tc>
          <w:tcPr>
            <w:tcW w:w="8923" w:type="dxa"/>
          </w:tcPr>
          <w:p w14:paraId="41DCD9A1" w14:textId="77777777" w:rsidR="00753880" w:rsidRDefault="00B0602B" w:rsidP="0044262E">
            <w:pPr>
              <w:cnfStyle w:val="000000000000" w:firstRow="0" w:lastRow="0" w:firstColumn="0" w:lastColumn="0" w:oddVBand="0" w:evenVBand="0" w:oddHBand="0" w:evenHBand="0" w:firstRowFirstColumn="0" w:firstRowLastColumn="0" w:lastRowFirstColumn="0" w:lastRowLastColumn="0"/>
            </w:pPr>
            <w:r>
              <w:t>Poprawki błędów oraz usunięcie części zbędnych i nie działających w pełni funkcjonalności.</w:t>
            </w:r>
          </w:p>
          <w:p w14:paraId="148502BB" w14:textId="16B1CF7E" w:rsidR="00B0602B" w:rsidRDefault="00B0602B" w:rsidP="0044262E">
            <w:pPr>
              <w:cnfStyle w:val="000000000000" w:firstRow="0" w:lastRow="0" w:firstColumn="0" w:lastColumn="0" w:oddVBand="0" w:evenVBand="0" w:oddHBand="0" w:evenHBand="0" w:firstRowFirstColumn="0" w:firstRowLastColumn="0" w:lastRowFirstColumn="0" w:lastRowLastColumn="0"/>
            </w:pPr>
            <w:r>
              <w:t>Dopracowanie interfejsu graficznego.</w:t>
            </w:r>
          </w:p>
        </w:tc>
      </w:tr>
      <w:tr w:rsidR="005A5121" w14:paraId="6F4E61D7"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85E0A" w14:textId="2179B7AB" w:rsidR="00753880" w:rsidRDefault="00753880" w:rsidP="0044262E">
            <w:r>
              <w:t>12</w:t>
            </w:r>
          </w:p>
        </w:tc>
        <w:tc>
          <w:tcPr>
            <w:tcW w:w="1965" w:type="dxa"/>
          </w:tcPr>
          <w:p w14:paraId="770C7F8B" w14:textId="46595F1E" w:rsidR="00753880" w:rsidRDefault="00753880" w:rsidP="0044262E">
            <w:pPr>
              <w:cnfStyle w:val="000000100000" w:firstRow="0" w:lastRow="0" w:firstColumn="0" w:lastColumn="0" w:oddVBand="0" w:evenVBand="0" w:oddHBand="1" w:evenHBand="0" w:firstRowFirstColumn="0" w:firstRowLastColumn="0" w:lastRowFirstColumn="0" w:lastRowLastColumn="0"/>
            </w:pPr>
            <w:r>
              <w:t>2024.06.08 ~16:00</w:t>
            </w:r>
          </w:p>
        </w:tc>
        <w:tc>
          <w:tcPr>
            <w:tcW w:w="8923" w:type="dxa"/>
          </w:tcPr>
          <w:p w14:paraId="3585F680" w14:textId="25CD3018" w:rsidR="00753880" w:rsidRDefault="00B0602B" w:rsidP="0044262E">
            <w:pPr>
              <w:cnfStyle w:val="000000100000" w:firstRow="0" w:lastRow="0" w:firstColumn="0" w:lastColumn="0" w:oddVBand="0" w:evenVBand="0" w:oddHBand="1" w:evenHBand="0" w:firstRowFirstColumn="0" w:firstRowLastColumn="0" w:lastRowFirstColumn="0" w:lastRowLastColumn="0"/>
            </w:pPr>
            <w:r>
              <w:t>Drobne poprawki nazw zmiennych i metod. Poprawa komentarzy.</w:t>
            </w:r>
          </w:p>
        </w:tc>
      </w:tr>
      <w:tr w:rsidR="005A5121" w14:paraId="409369F8"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77BD365D" w14:textId="5B013C38" w:rsidR="00753880" w:rsidRDefault="00753880" w:rsidP="0044262E">
            <w:r>
              <w:t>11</w:t>
            </w:r>
          </w:p>
        </w:tc>
        <w:tc>
          <w:tcPr>
            <w:tcW w:w="1965" w:type="dxa"/>
          </w:tcPr>
          <w:p w14:paraId="30DB8991" w14:textId="35105F13" w:rsidR="00753880" w:rsidRDefault="00753880" w:rsidP="0044262E">
            <w:pPr>
              <w:cnfStyle w:val="000000000000" w:firstRow="0" w:lastRow="0" w:firstColumn="0" w:lastColumn="0" w:oddVBand="0" w:evenVBand="0" w:oddHBand="0" w:evenHBand="0" w:firstRowFirstColumn="0" w:firstRowLastColumn="0" w:lastRowFirstColumn="0" w:lastRowLastColumn="0"/>
            </w:pPr>
            <w:r>
              <w:t>2024.06.03 ~9:00</w:t>
            </w:r>
          </w:p>
        </w:tc>
        <w:tc>
          <w:tcPr>
            <w:tcW w:w="8923" w:type="dxa"/>
          </w:tcPr>
          <w:p w14:paraId="71395C36" w14:textId="5BCCAEB1" w:rsidR="00753880" w:rsidRDefault="005A5121" w:rsidP="0044262E">
            <w:pPr>
              <w:cnfStyle w:val="000000000000" w:firstRow="0" w:lastRow="0" w:firstColumn="0" w:lastColumn="0" w:oddVBand="0" w:evenVBand="0" w:oddHBand="0" w:evenHBand="0" w:firstRowFirstColumn="0" w:firstRowLastColumn="0" w:lastRowFirstColumn="0" w:lastRowLastColumn="0"/>
            </w:pPr>
            <w:r>
              <w:t xml:space="preserve">Zmiana nazw większości metod, nazw zmiennych i widoków po </w:t>
            </w:r>
            <w:r w:rsidR="00BE5C8B">
              <w:t>to,</w:t>
            </w:r>
            <w:r>
              <w:t xml:space="preserve"> żeby były bardziej schematyczne i żeby ich nazwy bardziej odpowiadały ich zastosowaniom.</w:t>
            </w:r>
          </w:p>
        </w:tc>
      </w:tr>
      <w:tr w:rsidR="005A5121" w14:paraId="1202F036"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E88CFC" w14:textId="3DCCF602" w:rsidR="00753880" w:rsidRDefault="00753880" w:rsidP="0044262E">
            <w:r>
              <w:t>10</w:t>
            </w:r>
          </w:p>
        </w:tc>
        <w:tc>
          <w:tcPr>
            <w:tcW w:w="1965" w:type="dxa"/>
          </w:tcPr>
          <w:p w14:paraId="3D758E37" w14:textId="794BEE2D" w:rsidR="00753880" w:rsidRDefault="00753880" w:rsidP="0044262E">
            <w:pPr>
              <w:cnfStyle w:val="000000100000" w:firstRow="0" w:lastRow="0" w:firstColumn="0" w:lastColumn="0" w:oddVBand="0" w:evenVBand="0" w:oddHBand="1" w:evenHBand="0" w:firstRowFirstColumn="0" w:firstRowLastColumn="0" w:lastRowFirstColumn="0" w:lastRowLastColumn="0"/>
            </w:pPr>
            <w:r>
              <w:t>2024.05.30 ~14:00</w:t>
            </w:r>
          </w:p>
        </w:tc>
        <w:tc>
          <w:tcPr>
            <w:tcW w:w="8923" w:type="dxa"/>
          </w:tcPr>
          <w:p w14:paraId="61DDB8AF" w14:textId="0E593CB6" w:rsidR="00753880" w:rsidRDefault="005A5121" w:rsidP="0044262E">
            <w:pPr>
              <w:cnfStyle w:val="000000100000" w:firstRow="0" w:lastRow="0" w:firstColumn="0" w:lastColumn="0" w:oddVBand="0" w:evenVBand="0" w:oddHBand="1" w:evenHBand="0" w:firstRowFirstColumn="0" w:firstRowLastColumn="0" w:lastRowFirstColumn="0" w:lastRowLastColumn="0"/>
            </w:pPr>
            <w:r>
              <w:t>Utworzenie widoku do edytowania pytań.</w:t>
            </w:r>
          </w:p>
        </w:tc>
      </w:tr>
      <w:tr w:rsidR="005A5121" w14:paraId="2DBE6E2E"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3BE3FDDA" w14:textId="7B068A55" w:rsidR="00753880" w:rsidRDefault="00753880" w:rsidP="0044262E">
            <w:r>
              <w:t>9</w:t>
            </w:r>
          </w:p>
        </w:tc>
        <w:tc>
          <w:tcPr>
            <w:tcW w:w="1965" w:type="dxa"/>
          </w:tcPr>
          <w:p w14:paraId="348E7827" w14:textId="1377DC4C" w:rsidR="00753880" w:rsidRDefault="00753880" w:rsidP="0044262E">
            <w:pPr>
              <w:cnfStyle w:val="000000000000" w:firstRow="0" w:lastRow="0" w:firstColumn="0" w:lastColumn="0" w:oddVBand="0" w:evenVBand="0" w:oddHBand="0" w:evenHBand="0" w:firstRowFirstColumn="0" w:firstRowLastColumn="0" w:lastRowFirstColumn="0" w:lastRowLastColumn="0"/>
            </w:pPr>
            <w:r>
              <w:t>2024.05.29 ~13:00</w:t>
            </w:r>
          </w:p>
        </w:tc>
        <w:tc>
          <w:tcPr>
            <w:tcW w:w="8923" w:type="dxa"/>
          </w:tcPr>
          <w:p w14:paraId="58A42F7B" w14:textId="2621803D" w:rsidR="00753880" w:rsidRDefault="005A5121" w:rsidP="0044262E">
            <w:pPr>
              <w:cnfStyle w:val="000000000000" w:firstRow="0" w:lastRow="0" w:firstColumn="0" w:lastColumn="0" w:oddVBand="0" w:evenVBand="0" w:oddHBand="0" w:evenHBand="0" w:firstRowFirstColumn="0" w:firstRowLastColumn="0" w:lastRowFirstColumn="0" w:lastRowLastColumn="0"/>
            </w:pPr>
            <w:r>
              <w:t>Przerobienie systemy dodawania testów. Z powodu problemów technicznych, dodawanie i usuwanie zostały przerobione na przyciski.</w:t>
            </w:r>
          </w:p>
        </w:tc>
      </w:tr>
      <w:tr w:rsidR="005A5121" w14:paraId="51FF1249"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441162" w14:textId="472DBD2B" w:rsidR="00753880" w:rsidRDefault="00753880" w:rsidP="0044262E">
            <w:r>
              <w:t>8</w:t>
            </w:r>
          </w:p>
        </w:tc>
        <w:tc>
          <w:tcPr>
            <w:tcW w:w="1965" w:type="dxa"/>
          </w:tcPr>
          <w:p w14:paraId="415B9B3E" w14:textId="33325686" w:rsidR="00753880" w:rsidRDefault="00753880" w:rsidP="0044262E">
            <w:pPr>
              <w:cnfStyle w:val="000000100000" w:firstRow="0" w:lastRow="0" w:firstColumn="0" w:lastColumn="0" w:oddVBand="0" w:evenVBand="0" w:oddHBand="1" w:evenHBand="0" w:firstRowFirstColumn="0" w:firstRowLastColumn="0" w:lastRowFirstColumn="0" w:lastRowLastColumn="0"/>
            </w:pPr>
            <w:r>
              <w:t>2024.05.26 ~14:00</w:t>
            </w:r>
          </w:p>
        </w:tc>
        <w:tc>
          <w:tcPr>
            <w:tcW w:w="8923" w:type="dxa"/>
          </w:tcPr>
          <w:p w14:paraId="725F6DAA" w14:textId="726379AC" w:rsidR="00753880" w:rsidRDefault="005A5121" w:rsidP="0044262E">
            <w:pPr>
              <w:cnfStyle w:val="000000100000" w:firstRow="0" w:lastRow="0" w:firstColumn="0" w:lastColumn="0" w:oddVBand="0" w:evenVBand="0" w:oddHBand="1" w:evenHBand="0" w:firstRowFirstColumn="0" w:firstRowLastColumn="0" w:lastRowFirstColumn="0" w:lastRowLastColumn="0"/>
            </w:pPr>
            <w:r>
              <w:t>Dodanie możliwości usuwania utworzonych testów.</w:t>
            </w:r>
          </w:p>
        </w:tc>
      </w:tr>
      <w:tr w:rsidR="005A5121" w14:paraId="7E5311BC"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66E4D19E" w14:textId="40BEF85B" w:rsidR="00753880" w:rsidRDefault="00753880" w:rsidP="0044262E">
            <w:r>
              <w:t>7</w:t>
            </w:r>
          </w:p>
        </w:tc>
        <w:tc>
          <w:tcPr>
            <w:tcW w:w="1965" w:type="dxa"/>
          </w:tcPr>
          <w:p w14:paraId="734A7F53" w14:textId="7026926B" w:rsidR="00753880" w:rsidRDefault="00753880" w:rsidP="0044262E">
            <w:pPr>
              <w:cnfStyle w:val="000000000000" w:firstRow="0" w:lastRow="0" w:firstColumn="0" w:lastColumn="0" w:oddVBand="0" w:evenVBand="0" w:oddHBand="0" w:evenHBand="0" w:firstRowFirstColumn="0" w:firstRowLastColumn="0" w:lastRowFirstColumn="0" w:lastRowLastColumn="0"/>
            </w:pPr>
            <w:r>
              <w:t>2024.05.25 ~14:00</w:t>
            </w:r>
          </w:p>
        </w:tc>
        <w:tc>
          <w:tcPr>
            <w:tcW w:w="8923" w:type="dxa"/>
          </w:tcPr>
          <w:p w14:paraId="593CB8E7" w14:textId="77777777" w:rsidR="00753880" w:rsidRDefault="00B90C36" w:rsidP="0044262E">
            <w:pPr>
              <w:cnfStyle w:val="000000000000" w:firstRow="0" w:lastRow="0" w:firstColumn="0" w:lastColumn="0" w:oddVBand="0" w:evenVBand="0" w:oddHBand="0" w:evenHBand="0" w:firstRowFirstColumn="0" w:firstRowLastColumn="0" w:lastRowFirstColumn="0" w:lastRowLastColumn="0"/>
            </w:pPr>
            <w:r>
              <w:t>Poprawki widoku do tworzenia kont administratorów.</w:t>
            </w:r>
          </w:p>
          <w:p w14:paraId="0C0386B2" w14:textId="4749F7A2" w:rsidR="00B90C36" w:rsidRDefault="00B90C36" w:rsidP="0044262E">
            <w:pPr>
              <w:cnfStyle w:val="000000000000" w:firstRow="0" w:lastRow="0" w:firstColumn="0" w:lastColumn="0" w:oddVBand="0" w:evenVBand="0" w:oddHBand="0" w:evenHBand="0" w:firstRowFirstColumn="0" w:firstRowLastColumn="0" w:lastRowFirstColumn="0" w:lastRowLastColumn="0"/>
            </w:pPr>
            <w:r>
              <w:t xml:space="preserve">Utworzenie </w:t>
            </w:r>
            <w:r w:rsidR="004B3CDC">
              <w:t>widoku do tworzenia nowych testów i edytowania nich.</w:t>
            </w:r>
          </w:p>
        </w:tc>
      </w:tr>
      <w:tr w:rsidR="005A5121" w14:paraId="51DA647B"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088B94" w14:textId="794A9DD0" w:rsidR="00753880" w:rsidRDefault="00753880" w:rsidP="0044262E">
            <w:r>
              <w:t>6</w:t>
            </w:r>
          </w:p>
        </w:tc>
        <w:tc>
          <w:tcPr>
            <w:tcW w:w="1965" w:type="dxa"/>
          </w:tcPr>
          <w:p w14:paraId="28DFA840" w14:textId="27600554" w:rsidR="00753880" w:rsidRDefault="00753880" w:rsidP="0044262E">
            <w:pPr>
              <w:cnfStyle w:val="000000100000" w:firstRow="0" w:lastRow="0" w:firstColumn="0" w:lastColumn="0" w:oddVBand="0" w:evenVBand="0" w:oddHBand="1" w:evenHBand="0" w:firstRowFirstColumn="0" w:firstRowLastColumn="0" w:lastRowFirstColumn="0" w:lastRowLastColumn="0"/>
            </w:pPr>
            <w:r>
              <w:t>2024.05.23 ~22:00</w:t>
            </w:r>
          </w:p>
        </w:tc>
        <w:tc>
          <w:tcPr>
            <w:tcW w:w="8923" w:type="dxa"/>
          </w:tcPr>
          <w:p w14:paraId="27465FEA" w14:textId="39A5AEBD" w:rsidR="00753880" w:rsidRDefault="00EB552A" w:rsidP="0044262E">
            <w:pPr>
              <w:cnfStyle w:val="000000100000" w:firstRow="0" w:lastRow="0" w:firstColumn="0" w:lastColumn="0" w:oddVBand="0" w:evenVBand="0" w:oddHBand="1" w:evenHBand="0" w:firstRowFirstColumn="0" w:firstRowLastColumn="0" w:lastRowFirstColumn="0" w:lastRowLastColumn="0"/>
            </w:pPr>
            <w:r>
              <w:t>Utworzenie widoków do usuwania i tworzenia kont nowych administratorów.</w:t>
            </w:r>
          </w:p>
        </w:tc>
      </w:tr>
      <w:tr w:rsidR="005A5121" w14:paraId="7F99B7D1"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18F122BC" w14:textId="3E951DD6" w:rsidR="00753880" w:rsidRDefault="00753880" w:rsidP="0044262E">
            <w:r>
              <w:t>5</w:t>
            </w:r>
          </w:p>
        </w:tc>
        <w:tc>
          <w:tcPr>
            <w:tcW w:w="1965" w:type="dxa"/>
          </w:tcPr>
          <w:p w14:paraId="75CE5797" w14:textId="40FFECB7" w:rsidR="00753880" w:rsidRDefault="00753880" w:rsidP="0044262E">
            <w:pPr>
              <w:cnfStyle w:val="000000000000" w:firstRow="0" w:lastRow="0" w:firstColumn="0" w:lastColumn="0" w:oddVBand="0" w:evenVBand="0" w:oddHBand="0" w:evenHBand="0" w:firstRowFirstColumn="0" w:firstRowLastColumn="0" w:lastRowFirstColumn="0" w:lastRowLastColumn="0"/>
            </w:pPr>
            <w:r>
              <w:t>2024.05.21 ~19:00</w:t>
            </w:r>
          </w:p>
        </w:tc>
        <w:tc>
          <w:tcPr>
            <w:tcW w:w="8923" w:type="dxa"/>
          </w:tcPr>
          <w:p w14:paraId="08033F22" w14:textId="3467B19D" w:rsidR="00753880" w:rsidRDefault="00EB552A" w:rsidP="0044262E">
            <w:pPr>
              <w:cnfStyle w:val="000000000000" w:firstRow="0" w:lastRow="0" w:firstColumn="0" w:lastColumn="0" w:oddVBand="0" w:evenVBand="0" w:oddHBand="0" w:evenHBand="0" w:firstRowFirstColumn="0" w:firstRowLastColumn="0" w:lastRowFirstColumn="0" w:lastRowLastColumn="0"/>
            </w:pPr>
            <w:r>
              <w:t>Utworzenie widoku do zmiany danych i hasła konta obecnie zalogowanego administratora.</w:t>
            </w:r>
          </w:p>
        </w:tc>
      </w:tr>
      <w:tr w:rsidR="005A5121" w14:paraId="24993A32"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C72BCB" w14:textId="79A67C85" w:rsidR="00753880" w:rsidRDefault="00753880" w:rsidP="0044262E">
            <w:r>
              <w:t>4</w:t>
            </w:r>
          </w:p>
        </w:tc>
        <w:tc>
          <w:tcPr>
            <w:tcW w:w="1965" w:type="dxa"/>
          </w:tcPr>
          <w:p w14:paraId="04E7DF6B" w14:textId="55C4C98D" w:rsidR="00753880" w:rsidRDefault="00753880" w:rsidP="0044262E">
            <w:pPr>
              <w:cnfStyle w:val="000000100000" w:firstRow="0" w:lastRow="0" w:firstColumn="0" w:lastColumn="0" w:oddVBand="0" w:evenVBand="0" w:oddHBand="1" w:evenHBand="0" w:firstRowFirstColumn="0" w:firstRowLastColumn="0" w:lastRowFirstColumn="0" w:lastRowLastColumn="0"/>
            </w:pPr>
            <w:r>
              <w:t>2024.05.19 ~14:00</w:t>
            </w:r>
          </w:p>
        </w:tc>
        <w:tc>
          <w:tcPr>
            <w:tcW w:w="8923" w:type="dxa"/>
          </w:tcPr>
          <w:p w14:paraId="324B9F67" w14:textId="7AD0E292" w:rsidR="00753880" w:rsidRDefault="00484434" w:rsidP="0044262E">
            <w:pPr>
              <w:cnfStyle w:val="000000100000" w:firstRow="0" w:lastRow="0" w:firstColumn="0" w:lastColumn="0" w:oddVBand="0" w:evenVBand="0" w:oddHBand="1" w:evenHBand="0" w:firstRowFirstColumn="0" w:firstRowLastColumn="0" w:lastRowFirstColumn="0" w:lastRowLastColumn="0"/>
            </w:pPr>
            <w:r>
              <w:t xml:space="preserve">Utworzenie kilku </w:t>
            </w:r>
            <w:r w:rsidR="00BE5C8B">
              <w:t>klas,</w:t>
            </w:r>
            <w:r>
              <w:t xml:space="preserve"> które będą przechowywać dane zwracane przez zapytania do bazy danych.</w:t>
            </w:r>
          </w:p>
          <w:p w14:paraId="4E72C916" w14:textId="39CE17E0" w:rsidR="00484434" w:rsidRDefault="00484434" w:rsidP="0044262E">
            <w:pPr>
              <w:cnfStyle w:val="000000100000" w:firstRow="0" w:lastRow="0" w:firstColumn="0" w:lastColumn="0" w:oddVBand="0" w:evenVBand="0" w:oddHBand="1" w:evenHBand="0" w:firstRowFirstColumn="0" w:firstRowLastColumn="0" w:lastRowFirstColumn="0" w:lastRowLastColumn="0"/>
            </w:pPr>
            <w:r>
              <w:t>Poprawki systemu zmieniania widoków.</w:t>
            </w:r>
          </w:p>
        </w:tc>
      </w:tr>
      <w:tr w:rsidR="005A5121" w14:paraId="41C5E51D"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2D88703D" w14:textId="0303FC19" w:rsidR="00753880" w:rsidRDefault="00753880" w:rsidP="0044262E">
            <w:r>
              <w:t>3</w:t>
            </w:r>
          </w:p>
        </w:tc>
        <w:tc>
          <w:tcPr>
            <w:tcW w:w="1965" w:type="dxa"/>
          </w:tcPr>
          <w:p w14:paraId="66469C04" w14:textId="311CF0A3" w:rsidR="00753880" w:rsidRDefault="00753880" w:rsidP="0044262E">
            <w:pPr>
              <w:cnfStyle w:val="000000000000" w:firstRow="0" w:lastRow="0" w:firstColumn="0" w:lastColumn="0" w:oddVBand="0" w:evenVBand="0" w:oddHBand="0" w:evenHBand="0" w:firstRowFirstColumn="0" w:firstRowLastColumn="0" w:lastRowFirstColumn="0" w:lastRowLastColumn="0"/>
            </w:pPr>
            <w:r>
              <w:t>2024.05.15 ~22:00</w:t>
            </w:r>
          </w:p>
        </w:tc>
        <w:tc>
          <w:tcPr>
            <w:tcW w:w="8923" w:type="dxa"/>
          </w:tcPr>
          <w:p w14:paraId="3DDC26B6" w14:textId="4BB4B3ED" w:rsidR="00753880" w:rsidRDefault="00484434" w:rsidP="0044262E">
            <w:pPr>
              <w:cnfStyle w:val="000000000000" w:firstRow="0" w:lastRow="0" w:firstColumn="0" w:lastColumn="0" w:oddVBand="0" w:evenVBand="0" w:oddHBand="0" w:evenHBand="0" w:firstRowFirstColumn="0" w:firstRowLastColumn="0" w:lastRowFirstColumn="0" w:lastRowLastColumn="0"/>
            </w:pPr>
            <w:r>
              <w:t xml:space="preserve">Opracowanie systemu zmiany widoków wraz z prostą </w:t>
            </w:r>
            <w:r w:rsidR="00BE5C8B">
              <w:t>logiką,</w:t>
            </w:r>
            <w:r>
              <w:t xml:space="preserve"> która </w:t>
            </w:r>
            <w:r w:rsidR="00BE5C8B">
              <w:t>sprawdza,</w:t>
            </w:r>
            <w:r>
              <w:t xml:space="preserve"> </w:t>
            </w:r>
            <w:r w:rsidR="00BE5C8B">
              <w:t>s</w:t>
            </w:r>
            <w:r>
              <w:t>czy można zmienić obecny widok.</w:t>
            </w:r>
          </w:p>
        </w:tc>
      </w:tr>
      <w:tr w:rsidR="005A5121" w14:paraId="6C84A4DF"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237B53" w14:textId="26F0AA39" w:rsidR="00753880" w:rsidRDefault="00753880" w:rsidP="0044262E">
            <w:r>
              <w:t>2</w:t>
            </w:r>
          </w:p>
        </w:tc>
        <w:tc>
          <w:tcPr>
            <w:tcW w:w="1965" w:type="dxa"/>
          </w:tcPr>
          <w:p w14:paraId="4E3F07AD" w14:textId="10C5FE61" w:rsidR="00753880" w:rsidRDefault="00753880" w:rsidP="0044262E">
            <w:pPr>
              <w:cnfStyle w:val="000000100000" w:firstRow="0" w:lastRow="0" w:firstColumn="0" w:lastColumn="0" w:oddVBand="0" w:evenVBand="0" w:oddHBand="1" w:evenHBand="0" w:firstRowFirstColumn="0" w:firstRowLastColumn="0" w:lastRowFirstColumn="0" w:lastRowLastColumn="0"/>
            </w:pPr>
            <w:r>
              <w:t>2024.05.11 ~16:00</w:t>
            </w:r>
          </w:p>
        </w:tc>
        <w:tc>
          <w:tcPr>
            <w:tcW w:w="8923" w:type="dxa"/>
          </w:tcPr>
          <w:p w14:paraId="0F29205B" w14:textId="77777777" w:rsidR="00753880" w:rsidRDefault="003F0406" w:rsidP="0044262E">
            <w:pPr>
              <w:cnfStyle w:val="000000100000" w:firstRow="0" w:lastRow="0" w:firstColumn="0" w:lastColumn="0" w:oddVBand="0" w:evenVBand="0" w:oddHBand="1" w:evenHBand="0" w:firstRowFirstColumn="0" w:firstRowLastColumn="0" w:lastRowFirstColumn="0" w:lastRowLastColumn="0"/>
            </w:pPr>
            <w:r>
              <w:t>Pracowanie nad wstępną wersją interfejsu graficznego.</w:t>
            </w:r>
          </w:p>
          <w:p w14:paraId="63166098" w14:textId="3B6F3EEF" w:rsidR="00484434" w:rsidRDefault="00484434" w:rsidP="0044262E">
            <w:pPr>
              <w:cnfStyle w:val="000000100000" w:firstRow="0" w:lastRow="0" w:firstColumn="0" w:lastColumn="0" w:oddVBand="0" w:evenVBand="0" w:oddHBand="1" w:evenHBand="0" w:firstRowFirstColumn="0" w:firstRowLastColumn="0" w:lastRowFirstColumn="0" w:lastRowLastColumn="0"/>
            </w:pPr>
            <w:r>
              <w:t>Przygotowanie widoku do logowania dla administratorów.</w:t>
            </w:r>
          </w:p>
        </w:tc>
      </w:tr>
      <w:tr w:rsidR="005A5121" w14:paraId="3A6745E1"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7A20D752" w14:textId="79BF0C3E" w:rsidR="00753880" w:rsidRDefault="00753880" w:rsidP="0044262E">
            <w:r>
              <w:t>1</w:t>
            </w:r>
          </w:p>
        </w:tc>
        <w:tc>
          <w:tcPr>
            <w:tcW w:w="1965" w:type="dxa"/>
          </w:tcPr>
          <w:p w14:paraId="58F1612B" w14:textId="2F8C46D8" w:rsidR="00753880" w:rsidRDefault="00753880" w:rsidP="0044262E">
            <w:pPr>
              <w:cnfStyle w:val="000000000000" w:firstRow="0" w:lastRow="0" w:firstColumn="0" w:lastColumn="0" w:oddVBand="0" w:evenVBand="0" w:oddHBand="0" w:evenHBand="0" w:firstRowFirstColumn="0" w:firstRowLastColumn="0" w:lastRowFirstColumn="0" w:lastRowLastColumn="0"/>
            </w:pPr>
            <w:r>
              <w:t>2024.04.23 ~11:00</w:t>
            </w:r>
          </w:p>
        </w:tc>
        <w:tc>
          <w:tcPr>
            <w:tcW w:w="8923" w:type="dxa"/>
          </w:tcPr>
          <w:p w14:paraId="41DB85DD" w14:textId="77777777" w:rsidR="00753880" w:rsidRDefault="0089711F" w:rsidP="0044262E">
            <w:pPr>
              <w:cnfStyle w:val="000000000000" w:firstRow="0" w:lastRow="0" w:firstColumn="0" w:lastColumn="0" w:oddVBand="0" w:evenVBand="0" w:oddHBand="0" w:evenHBand="0" w:firstRowFirstColumn="0" w:firstRowLastColumn="0" w:lastRowFirstColumn="0" w:lastRowLastColumn="0"/>
            </w:pPr>
            <w:r>
              <w:t>Przygotowanie niezbędnych informacji i ustalenie zakresu i funkcjonalności projektu.</w:t>
            </w:r>
          </w:p>
          <w:p w14:paraId="3F299C8B" w14:textId="74FEB8A8" w:rsidR="003F0406" w:rsidRDefault="003F0406" w:rsidP="0044262E">
            <w:pPr>
              <w:cnfStyle w:val="000000000000" w:firstRow="0" w:lastRow="0" w:firstColumn="0" w:lastColumn="0" w:oddVBand="0" w:evenVBand="0" w:oddHBand="0" w:evenHBand="0" w:firstRowFirstColumn="0" w:firstRowLastColumn="0" w:lastRowFirstColumn="0" w:lastRowLastColumn="0"/>
            </w:pPr>
            <w:r>
              <w:t>Naszkicowanie wstępnych wersji interfejsu graficznego oraz struktury bazy danych.</w:t>
            </w:r>
          </w:p>
        </w:tc>
      </w:tr>
    </w:tbl>
    <w:p w14:paraId="0CF7F8B8" w14:textId="38460237" w:rsidR="00DF0989" w:rsidRPr="00516D87" w:rsidRDefault="00DF0989" w:rsidP="00516D87">
      <w:pPr>
        <w:pStyle w:val="Nagwek1"/>
        <w:rPr>
          <w:b/>
          <w:bCs/>
        </w:rPr>
      </w:pPr>
      <w:bookmarkStart w:id="29" w:name="_Toc169180487"/>
      <w:r w:rsidRPr="00DF0989">
        <w:rPr>
          <w:b/>
          <w:bCs/>
        </w:rPr>
        <w:t>Retrospekcja</w:t>
      </w:r>
      <w:bookmarkEnd w:id="29"/>
    </w:p>
    <w:p w14:paraId="667FB76C" w14:textId="67427909" w:rsidR="00887C99" w:rsidRDefault="00887C99" w:rsidP="0044262E">
      <w:r>
        <w:t>Poprzez realizację tego projektu</w:t>
      </w:r>
      <w:r w:rsidR="0024084C">
        <w:t xml:space="preserve"> znacznie</w:t>
      </w:r>
      <w:r>
        <w:t xml:space="preserve"> poszerzyłem swoja wiedzę na temat tworzenie aplikacji desktopowych w języku C# zawierających graficzny interfejs użytkownika z wykorzystaniem WPF oraz na temat zapisywania, modyfikacji, usuwania i edytowania danych z bazy danych</w:t>
      </w:r>
      <w:r w:rsidR="0024084C">
        <w:t xml:space="preserve"> jak i zarządzania samą baza danych SQLite</w:t>
      </w:r>
      <w:r>
        <w:t>.</w:t>
      </w:r>
    </w:p>
    <w:p w14:paraId="07C2594D" w14:textId="7A7CF559" w:rsidR="004D19D0" w:rsidRDefault="004D19D0" w:rsidP="0044262E">
      <w:r>
        <w:t>Głównymi problemami podczas tworzenia tego projektu były, między innymi:</w:t>
      </w:r>
    </w:p>
    <w:p w14:paraId="11D632BA" w14:textId="0FC586AF" w:rsidR="004D19D0" w:rsidRDefault="004D19D0" w:rsidP="004D19D0">
      <w:pPr>
        <w:pStyle w:val="Akapitzlist"/>
        <w:numPr>
          <w:ilvl w:val="0"/>
          <w:numId w:val="1"/>
        </w:numPr>
      </w:pPr>
      <w:r>
        <w:lastRenderedPageBreak/>
        <w:t xml:space="preserve">Problemy z obsługą bazy danych SQLite w C# i reprezentacją wyników zapytań jako obiektów które mogą </w:t>
      </w:r>
      <w:r w:rsidR="00BE5C8B">
        <w:t xml:space="preserve">być </w:t>
      </w:r>
      <w:r>
        <w:t>potem wyświetlane jako elementy listy w np. kontrolce DataGrid.</w:t>
      </w:r>
    </w:p>
    <w:p w14:paraId="43BC13C7" w14:textId="60FBDECB" w:rsidR="004D19D0" w:rsidRDefault="0046637E" w:rsidP="004D19D0">
      <w:pPr>
        <w:pStyle w:val="Akapitzlist"/>
        <w:numPr>
          <w:ilvl w:val="0"/>
          <w:numId w:val="1"/>
        </w:numPr>
      </w:pPr>
      <w:r>
        <w:t xml:space="preserve">Problemy z tworzeniem elementów użytkownika za pomocą WPF, które często polegały na </w:t>
      </w:r>
      <w:r w:rsidR="00BE5C8B">
        <w:t>tym,</w:t>
      </w:r>
      <w:r>
        <w:t xml:space="preserve"> że pewne elementy nie działały poprawnie, ale nie generowały żadnych błędów czy ostrzeżeń.</w:t>
      </w:r>
      <w:r>
        <w:br/>
        <w:t>Np. brak wprost podanego „</w:t>
      </w:r>
      <w:r w:rsidRPr="0046637E">
        <w:rPr>
          <w:rStyle w:val="FragmentKoduZnak"/>
        </w:rPr>
        <w:t>set{}</w:t>
      </w:r>
      <w:r w:rsidRPr="0046637E">
        <w:t>”</w:t>
      </w:r>
      <w:r>
        <w:t xml:space="preserve"> i „</w:t>
      </w:r>
      <w:r w:rsidRPr="0046637E">
        <w:rPr>
          <w:rStyle w:val="FragmentKoduZnak"/>
        </w:rPr>
        <w:t>get{}</w:t>
      </w:r>
      <w:r w:rsidRPr="0046637E">
        <w:t>”</w:t>
      </w:r>
      <w:r>
        <w:t xml:space="preserve"> czy brak konstruktorów domyślnych</w:t>
      </w:r>
    </w:p>
    <w:p w14:paraId="24B5832C" w14:textId="5512B015" w:rsidR="00432CE1" w:rsidRPr="00C74D72" w:rsidRDefault="00432CE1" w:rsidP="00C74D72">
      <w:pPr>
        <w:pStyle w:val="Nagwek1"/>
        <w:rPr>
          <w:b/>
          <w:bCs/>
        </w:rPr>
      </w:pPr>
      <w:bookmarkStart w:id="30" w:name="_Toc169180488"/>
      <w:r w:rsidRPr="00432CE1">
        <w:rPr>
          <w:b/>
          <w:bCs/>
        </w:rPr>
        <w:t>Wymagania</w:t>
      </w:r>
      <w:r>
        <w:rPr>
          <w:b/>
          <w:bCs/>
        </w:rPr>
        <w:t xml:space="preserve"> sprzętowe</w:t>
      </w:r>
      <w:bookmarkEnd w:id="30"/>
    </w:p>
    <w:p w14:paraId="678B5088" w14:textId="5540BD91" w:rsidR="00F72FA5" w:rsidRDefault="00F72FA5" w:rsidP="0044262E">
      <w:r>
        <w:t xml:space="preserve">Program został przygotowany i </w:t>
      </w:r>
      <w:r w:rsidR="00887C99">
        <w:t>prze</w:t>
      </w:r>
      <w:r>
        <w:t>testowany na komputerze wyposażonym w:</w:t>
      </w:r>
    </w:p>
    <w:p w14:paraId="7F40EC54" w14:textId="0D62528B" w:rsidR="00C74D72" w:rsidRPr="00C74D72" w:rsidRDefault="00C74D72" w:rsidP="00C74D72">
      <w:pPr>
        <w:pStyle w:val="Akapitzlist"/>
        <w:numPr>
          <w:ilvl w:val="0"/>
          <w:numId w:val="2"/>
        </w:numPr>
      </w:pPr>
      <w:r w:rsidRPr="00C74D72">
        <w:rPr>
          <w:b/>
          <w:bCs/>
        </w:rPr>
        <w:t>OS</w:t>
      </w:r>
      <w:r>
        <w:t>: Windows 11</w:t>
      </w:r>
      <w:r w:rsidR="00887C99">
        <w:t xml:space="preserve"> (</w:t>
      </w:r>
      <w:r w:rsidR="00887C99" w:rsidRPr="00887C99">
        <w:t>10.0.22631 Kompilacja 22631</w:t>
      </w:r>
      <w:r w:rsidR="00887C99">
        <w:t>)</w:t>
      </w:r>
    </w:p>
    <w:p w14:paraId="3B80B0EF" w14:textId="1D4F1E0F" w:rsidR="00C74D72" w:rsidRDefault="00C74D72" w:rsidP="00C74D72">
      <w:pPr>
        <w:pStyle w:val="Akapitzlist"/>
        <w:numPr>
          <w:ilvl w:val="0"/>
          <w:numId w:val="2"/>
        </w:numPr>
      </w:pPr>
      <w:r w:rsidRPr="00C74D72">
        <w:rPr>
          <w:b/>
          <w:bCs/>
        </w:rPr>
        <w:t>CPU</w:t>
      </w:r>
      <w:r>
        <w:t>: AMD Ryzen 7 5800X3D 8-Core Processor</w:t>
      </w:r>
    </w:p>
    <w:p w14:paraId="4C8BBBEB" w14:textId="2ABBBC49" w:rsidR="00C74D72" w:rsidRDefault="00C74D72" w:rsidP="00C74D72">
      <w:pPr>
        <w:pStyle w:val="Akapitzlist"/>
        <w:numPr>
          <w:ilvl w:val="0"/>
          <w:numId w:val="2"/>
        </w:numPr>
      </w:pPr>
      <w:r w:rsidRPr="00C74D72">
        <w:rPr>
          <w:b/>
          <w:bCs/>
        </w:rPr>
        <w:t>GPU</w:t>
      </w:r>
      <w:r>
        <w:t>: NVIDIA RTX 4070 TI</w:t>
      </w:r>
    </w:p>
    <w:p w14:paraId="4D2A79BF" w14:textId="04BC8E83" w:rsidR="00C74D72" w:rsidRDefault="00C74D72" w:rsidP="00C74D72">
      <w:pPr>
        <w:pStyle w:val="Akapitzlist"/>
        <w:numPr>
          <w:ilvl w:val="0"/>
          <w:numId w:val="2"/>
        </w:numPr>
      </w:pPr>
      <w:r w:rsidRPr="00C74D72">
        <w:rPr>
          <w:b/>
          <w:bCs/>
        </w:rPr>
        <w:t>RAM</w:t>
      </w:r>
      <w:r>
        <w:t xml:space="preserve">: 32GB </w:t>
      </w:r>
    </w:p>
    <w:p w14:paraId="4FE09954" w14:textId="6EC839CB" w:rsidR="0046637E" w:rsidRDefault="0046637E" w:rsidP="00A905F8">
      <w:pPr>
        <w:pStyle w:val="Nagwek1"/>
        <w:rPr>
          <w:b/>
          <w:bCs/>
        </w:rPr>
      </w:pPr>
      <w:bookmarkStart w:id="31" w:name="_Toc169180489"/>
      <w:r>
        <w:rPr>
          <w:b/>
          <w:bCs/>
        </w:rPr>
        <w:t>Narzędzia</w:t>
      </w:r>
      <w:bookmarkEnd w:id="31"/>
    </w:p>
    <w:p w14:paraId="3E3A3203" w14:textId="71A6FE58" w:rsidR="0046637E" w:rsidRDefault="006F1570" w:rsidP="0046637E">
      <w:r>
        <w:t>Do tworzenia tego programu wykorzystałem następujące oprogramowanie:</w:t>
      </w:r>
    </w:p>
    <w:p w14:paraId="5A6C34FE" w14:textId="3824346C" w:rsidR="006F1570" w:rsidRDefault="006F1570" w:rsidP="006F1570">
      <w:pPr>
        <w:pStyle w:val="Akapitzlist"/>
        <w:numPr>
          <w:ilvl w:val="0"/>
          <w:numId w:val="2"/>
        </w:numPr>
      </w:pPr>
      <w:r>
        <w:t>Visual Studio 2022</w:t>
      </w:r>
      <w:r w:rsidR="002E09DA">
        <w:t xml:space="preserve"> – Programowanie</w:t>
      </w:r>
      <w:r w:rsidR="00175283">
        <w:t xml:space="preserve"> (C# i WPF)</w:t>
      </w:r>
    </w:p>
    <w:p w14:paraId="7535DFA5" w14:textId="4B29DDC8" w:rsidR="006F1570" w:rsidRDefault="006F1570" w:rsidP="006F1570">
      <w:pPr>
        <w:pStyle w:val="Akapitzlist"/>
        <w:numPr>
          <w:ilvl w:val="0"/>
          <w:numId w:val="2"/>
        </w:numPr>
      </w:pPr>
      <w:r>
        <w:t>SQLite Studio</w:t>
      </w:r>
      <w:r w:rsidR="002E09DA">
        <w:t xml:space="preserve"> – Zarządzanie bazą danych</w:t>
      </w:r>
    </w:p>
    <w:p w14:paraId="0DF41388" w14:textId="3B7871A7" w:rsidR="006F1570" w:rsidRPr="0046637E" w:rsidRDefault="006F1570" w:rsidP="006F1570">
      <w:pPr>
        <w:pStyle w:val="Akapitzlist"/>
        <w:numPr>
          <w:ilvl w:val="0"/>
          <w:numId w:val="2"/>
        </w:numPr>
      </w:pPr>
      <w:r>
        <w:t>Drawi.io (wersja desktopowa)</w:t>
      </w:r>
      <w:r w:rsidR="002E09DA">
        <w:t xml:space="preserve"> – Przygotowanie diagramów</w:t>
      </w:r>
    </w:p>
    <w:p w14:paraId="335576F6" w14:textId="5B9074E0" w:rsidR="004D3221" w:rsidRDefault="00432CE1" w:rsidP="00A905F8">
      <w:pPr>
        <w:pStyle w:val="Nagwek1"/>
      </w:pPr>
      <w:bookmarkStart w:id="32" w:name="_Toc169180490"/>
      <w:r w:rsidRPr="00432CE1">
        <w:rPr>
          <w:b/>
          <w:bCs/>
        </w:rPr>
        <w:t>Źródła</w:t>
      </w:r>
      <w:bookmarkEnd w:id="32"/>
    </w:p>
    <w:p w14:paraId="784A6F39" w14:textId="65B85646" w:rsidR="00A905F8" w:rsidRPr="00887C99" w:rsidRDefault="00A905F8" w:rsidP="00887C99">
      <w:pPr>
        <w:pStyle w:val="Akapitzlist"/>
        <w:numPr>
          <w:ilvl w:val="0"/>
          <w:numId w:val="3"/>
        </w:numPr>
        <w:rPr>
          <w:rFonts w:cstheme="minorHAnsi"/>
          <w:shd w:val="clear" w:color="auto" w:fill="FFFFFF"/>
        </w:rPr>
      </w:pPr>
      <w:r w:rsidRPr="00887C99">
        <w:rPr>
          <w:rFonts w:cstheme="minorHAnsi"/>
          <w:b/>
          <w:bCs/>
          <w:shd w:val="clear" w:color="auto" w:fill="FFFFFF"/>
        </w:rPr>
        <w:t>Tutoriale z WPF</w:t>
      </w:r>
      <w:r w:rsidRPr="00887C99">
        <w:rPr>
          <w:rFonts w:cstheme="minorHAnsi"/>
          <w:shd w:val="clear" w:color="auto" w:fill="FFFFFF"/>
        </w:rPr>
        <w:t xml:space="preserve">: </w:t>
      </w:r>
      <w:hyperlink r:id="rId27" w:history="1">
        <w:r w:rsidRPr="00887C99">
          <w:rPr>
            <w:rStyle w:val="Hipercze"/>
            <w:rFonts w:cstheme="minorHAnsi"/>
            <w:shd w:val="clear" w:color="auto" w:fill="FFFFFF"/>
          </w:rPr>
          <w:t>https://wpf-tutorial.com/</w:t>
        </w:r>
      </w:hyperlink>
      <w:r w:rsidRPr="00887C99">
        <w:rPr>
          <w:rFonts w:cstheme="minorHAnsi"/>
          <w:shd w:val="clear" w:color="auto" w:fill="FFFFFF"/>
        </w:rPr>
        <w:t xml:space="preserve"> z dnia 10.06.2024</w:t>
      </w:r>
    </w:p>
    <w:p w14:paraId="3E982274" w14:textId="018D61B6" w:rsidR="00A905F8" w:rsidRPr="00887C99" w:rsidRDefault="00A905F8" w:rsidP="00887C99">
      <w:pPr>
        <w:pStyle w:val="Akapitzlist"/>
        <w:numPr>
          <w:ilvl w:val="0"/>
          <w:numId w:val="3"/>
        </w:numPr>
        <w:rPr>
          <w:rFonts w:cstheme="minorHAnsi"/>
          <w:shd w:val="clear" w:color="auto" w:fill="FFFFFF"/>
        </w:rPr>
      </w:pPr>
      <w:r w:rsidRPr="00887C99">
        <w:rPr>
          <w:rFonts w:cstheme="minorHAnsi"/>
          <w:b/>
          <w:bCs/>
          <w:shd w:val="clear" w:color="auto" w:fill="FFFFFF"/>
        </w:rPr>
        <w:t>Kursy C#:</w:t>
      </w:r>
      <w:r w:rsidRPr="00887C99">
        <w:rPr>
          <w:rFonts w:cstheme="minorHAnsi"/>
          <w:shd w:val="clear" w:color="auto" w:fill="FFFFFF"/>
        </w:rPr>
        <w:t xml:space="preserve"> </w:t>
      </w:r>
      <w:hyperlink r:id="rId28" w:history="1">
        <w:r w:rsidRPr="00887C99">
          <w:rPr>
            <w:rStyle w:val="Hipercze"/>
            <w:rFonts w:cstheme="minorHAnsi"/>
            <w:shd w:val="clear" w:color="auto" w:fill="FFFFFF"/>
          </w:rPr>
          <w:t>https://www.w3schools.com/cs/index.php</w:t>
        </w:r>
      </w:hyperlink>
      <w:r w:rsidRPr="00887C99">
        <w:rPr>
          <w:rFonts w:cstheme="minorHAnsi"/>
          <w:shd w:val="clear" w:color="auto" w:fill="FFFFFF"/>
        </w:rPr>
        <w:t xml:space="preserve"> z dnia 10.06.2024</w:t>
      </w:r>
    </w:p>
    <w:p w14:paraId="5C6052BE" w14:textId="0980D122" w:rsidR="00A905F8" w:rsidRPr="00887C99" w:rsidRDefault="00A905F8" w:rsidP="00887C99">
      <w:pPr>
        <w:pStyle w:val="Akapitzlist"/>
        <w:numPr>
          <w:ilvl w:val="0"/>
          <w:numId w:val="3"/>
        </w:numPr>
        <w:rPr>
          <w:rFonts w:cstheme="minorHAnsi"/>
        </w:rPr>
      </w:pPr>
      <w:r w:rsidRPr="00887C99">
        <w:rPr>
          <w:rFonts w:cstheme="minorHAnsi"/>
          <w:b/>
          <w:bCs/>
          <w:shd w:val="clear" w:color="auto" w:fill="FFFFFF"/>
        </w:rPr>
        <w:t>Strona SQLite</w:t>
      </w:r>
      <w:r w:rsidRPr="00887C99">
        <w:rPr>
          <w:rFonts w:cstheme="minorHAnsi"/>
          <w:shd w:val="clear" w:color="auto" w:fill="FFFFFF"/>
        </w:rPr>
        <w:t xml:space="preserve">: </w:t>
      </w:r>
      <w:hyperlink r:id="rId29" w:history="1">
        <w:r w:rsidRPr="00887C99">
          <w:rPr>
            <w:rStyle w:val="Hipercze"/>
            <w:rFonts w:cstheme="minorHAnsi"/>
            <w:shd w:val="clear" w:color="auto" w:fill="FFFFFF"/>
          </w:rPr>
          <w:t>https://www.sqlite.org/index.html</w:t>
        </w:r>
      </w:hyperlink>
      <w:r w:rsidRPr="00887C99">
        <w:rPr>
          <w:rFonts w:cstheme="minorHAnsi"/>
          <w:shd w:val="clear" w:color="auto" w:fill="FFFFFF"/>
        </w:rPr>
        <w:t xml:space="preserve"> z dnia 10.06.2024</w:t>
      </w:r>
    </w:p>
    <w:p w14:paraId="40FFFCC3" w14:textId="06FD548E" w:rsidR="00A905F8" w:rsidRPr="00887C99" w:rsidRDefault="00A905F8" w:rsidP="00887C99">
      <w:pPr>
        <w:pStyle w:val="Akapitzlist"/>
        <w:numPr>
          <w:ilvl w:val="0"/>
          <w:numId w:val="3"/>
        </w:numPr>
        <w:tabs>
          <w:tab w:val="left" w:pos="10155"/>
        </w:tabs>
        <w:rPr>
          <w:rFonts w:cstheme="minorHAnsi"/>
          <w:shd w:val="clear" w:color="auto" w:fill="FFFFFF"/>
        </w:rPr>
      </w:pPr>
      <w:r w:rsidRPr="00887C99">
        <w:rPr>
          <w:rFonts w:cstheme="minorHAnsi"/>
          <w:b/>
          <w:bCs/>
          <w:shd w:val="clear" w:color="auto" w:fill="FFFFFF"/>
        </w:rPr>
        <w:t>Tutoriale z SQLite</w:t>
      </w:r>
      <w:r w:rsidRPr="00887C99">
        <w:rPr>
          <w:rFonts w:cstheme="minorHAnsi"/>
          <w:shd w:val="clear" w:color="auto" w:fill="FFFFFF"/>
        </w:rPr>
        <w:t xml:space="preserve">: </w:t>
      </w:r>
      <w:hyperlink r:id="rId30" w:history="1">
        <w:r w:rsidRPr="00887C99">
          <w:rPr>
            <w:rStyle w:val="Hipercze"/>
            <w:rFonts w:cstheme="minorHAnsi"/>
            <w:shd w:val="clear" w:color="auto" w:fill="FFFFFF"/>
          </w:rPr>
          <w:t>https://www.sqlitetutorial.net/</w:t>
        </w:r>
      </w:hyperlink>
      <w:r w:rsidRPr="00887C99">
        <w:rPr>
          <w:rFonts w:cstheme="minorHAnsi"/>
          <w:shd w:val="clear" w:color="auto" w:fill="FFFFFF"/>
        </w:rPr>
        <w:t xml:space="preserve"> z dnia 10.06.2024</w:t>
      </w:r>
    </w:p>
    <w:p w14:paraId="7A21B738" w14:textId="3F9C47C0" w:rsidR="00A905F8" w:rsidRPr="00887C99" w:rsidRDefault="00A905F8" w:rsidP="00887C99">
      <w:pPr>
        <w:pStyle w:val="Akapitzlist"/>
        <w:numPr>
          <w:ilvl w:val="0"/>
          <w:numId w:val="3"/>
        </w:numPr>
        <w:tabs>
          <w:tab w:val="left" w:pos="10155"/>
        </w:tabs>
        <w:rPr>
          <w:rFonts w:cstheme="minorHAnsi"/>
        </w:rPr>
      </w:pPr>
      <w:r w:rsidRPr="00887C99">
        <w:rPr>
          <w:rFonts w:cstheme="minorHAnsi"/>
          <w:b/>
          <w:bCs/>
          <w:shd w:val="clear" w:color="auto" w:fill="FFFFFF"/>
        </w:rPr>
        <w:t>Narzędzie SQLliteStudio</w:t>
      </w:r>
      <w:r w:rsidRPr="00887C99">
        <w:rPr>
          <w:rFonts w:cstheme="minorHAnsi"/>
          <w:shd w:val="clear" w:color="auto" w:fill="FFFFFF"/>
        </w:rPr>
        <w:t xml:space="preserve">: </w:t>
      </w:r>
      <w:hyperlink r:id="rId31" w:history="1">
        <w:r w:rsidRPr="00887C99">
          <w:rPr>
            <w:rStyle w:val="Hipercze"/>
            <w:rFonts w:cstheme="minorHAnsi"/>
            <w:shd w:val="clear" w:color="auto" w:fill="FFFFFF"/>
          </w:rPr>
          <w:t>https://sqlitestudio.pl/</w:t>
        </w:r>
      </w:hyperlink>
      <w:r w:rsidRPr="00887C99">
        <w:rPr>
          <w:rFonts w:cstheme="minorHAnsi"/>
          <w:shd w:val="clear" w:color="auto" w:fill="FFFFFF"/>
        </w:rPr>
        <w:t xml:space="preserve"> z dnia 10.06.2024</w:t>
      </w:r>
    </w:p>
    <w:p w14:paraId="561EA65F" w14:textId="00C8AB5A" w:rsidR="00917723" w:rsidRPr="00887C99" w:rsidRDefault="00A905F8" w:rsidP="00887C99">
      <w:pPr>
        <w:pStyle w:val="Akapitzlist"/>
        <w:numPr>
          <w:ilvl w:val="0"/>
          <w:numId w:val="3"/>
        </w:numPr>
        <w:rPr>
          <w:rFonts w:cstheme="minorHAnsi"/>
          <w:shd w:val="clear" w:color="auto" w:fill="FFFFFF"/>
        </w:rPr>
      </w:pPr>
      <w:r w:rsidRPr="00887C99">
        <w:rPr>
          <w:rFonts w:cstheme="minorHAnsi"/>
          <w:b/>
          <w:bCs/>
          <w:shd w:val="clear" w:color="auto" w:fill="FFFFFF"/>
        </w:rPr>
        <w:t>Obsługa SQLite w VS</w:t>
      </w:r>
      <w:r w:rsidRPr="00887C99">
        <w:rPr>
          <w:rFonts w:cstheme="minorHAnsi"/>
          <w:shd w:val="clear" w:color="auto" w:fill="FFFFFF"/>
        </w:rPr>
        <w:t xml:space="preserve">: </w:t>
      </w:r>
      <w:hyperlink r:id="rId32" w:history="1">
        <w:r w:rsidRPr="00887C99">
          <w:rPr>
            <w:rStyle w:val="Hipercze"/>
            <w:rFonts w:cstheme="minorHAnsi"/>
            <w:shd w:val="clear" w:color="auto" w:fill="FFFFFF"/>
          </w:rPr>
          <w:t>https://www.nuget.org/packages/Microsoft.Data.Sqlite/</w:t>
        </w:r>
      </w:hyperlink>
      <w:r w:rsidRPr="00887C99">
        <w:rPr>
          <w:rFonts w:cstheme="minorHAnsi"/>
          <w:shd w:val="clear" w:color="auto" w:fill="FFFFFF"/>
        </w:rPr>
        <w:t xml:space="preserve"> z dnia 10.06.2024</w:t>
      </w:r>
    </w:p>
    <w:p w14:paraId="508D54C9" w14:textId="57468AFD" w:rsidR="00A905F8" w:rsidRDefault="00A905F8" w:rsidP="00887C99">
      <w:pPr>
        <w:pStyle w:val="Akapitzlist"/>
        <w:numPr>
          <w:ilvl w:val="0"/>
          <w:numId w:val="3"/>
        </w:numPr>
        <w:rPr>
          <w:rFonts w:cstheme="minorHAnsi"/>
          <w:shd w:val="clear" w:color="auto" w:fill="FFFFFF"/>
        </w:rPr>
      </w:pPr>
      <w:r w:rsidRPr="00887C99">
        <w:rPr>
          <w:rFonts w:cstheme="minorHAnsi"/>
          <w:b/>
          <w:bCs/>
          <w:shd w:val="clear" w:color="auto" w:fill="FFFFFF"/>
        </w:rPr>
        <w:t>Obsługa SQLite w C#:</w:t>
      </w:r>
      <w:r w:rsidRPr="00887C99">
        <w:rPr>
          <w:rFonts w:cstheme="minorHAnsi"/>
          <w:shd w:val="clear" w:color="auto" w:fill="FFFFFF"/>
        </w:rPr>
        <w:t xml:space="preserve"> </w:t>
      </w:r>
      <w:hyperlink r:id="rId33" w:history="1">
        <w:r w:rsidRPr="00887C99">
          <w:rPr>
            <w:rStyle w:val="Hipercze"/>
            <w:rFonts w:cstheme="minorHAnsi"/>
            <w:shd w:val="clear" w:color="auto" w:fill="FFFFFF"/>
          </w:rPr>
          <w:t>https://learn.microsoft.com/pl-pl/dotnet/standard/data/sqlite/?tabs=netcore-cli</w:t>
        </w:r>
      </w:hyperlink>
      <w:r w:rsidRPr="00887C99">
        <w:rPr>
          <w:rFonts w:cstheme="minorHAnsi"/>
          <w:shd w:val="clear" w:color="auto" w:fill="FFFFFF"/>
        </w:rPr>
        <w:t xml:space="preserve"> z dnia 10.06.2024</w:t>
      </w:r>
    </w:p>
    <w:p w14:paraId="06967494" w14:textId="271AA633" w:rsidR="00917723" w:rsidRDefault="002E09DA" w:rsidP="00917723">
      <w:pPr>
        <w:pStyle w:val="Akapitzlist"/>
        <w:numPr>
          <w:ilvl w:val="0"/>
          <w:numId w:val="3"/>
        </w:numPr>
        <w:rPr>
          <w:rFonts w:cstheme="minorHAnsi"/>
          <w:shd w:val="clear" w:color="auto" w:fill="FFFFFF"/>
        </w:rPr>
      </w:pPr>
      <w:r w:rsidRPr="002E09DA">
        <w:rPr>
          <w:rFonts w:cstheme="minorHAnsi"/>
          <w:b/>
          <w:bCs/>
          <w:shd w:val="clear" w:color="auto" w:fill="FFFFFF"/>
        </w:rPr>
        <w:t>Schemat przypadków użycia</w:t>
      </w:r>
      <w:r>
        <w:rPr>
          <w:rFonts w:cstheme="minorHAnsi"/>
          <w:shd w:val="clear" w:color="auto" w:fill="FFFFFF"/>
        </w:rPr>
        <w:t xml:space="preserve">: </w:t>
      </w:r>
      <w:hyperlink r:id="rId34" w:history="1">
        <w:r w:rsidRPr="005046D6">
          <w:rPr>
            <w:rStyle w:val="Hipercze"/>
            <w:rFonts w:cstheme="minorHAnsi"/>
            <w:shd w:val="clear" w:color="auto" w:fill="FFFFFF"/>
          </w:rPr>
          <w:t>https://wolski.pro/diagramy-uml/diagram-przypadkw-uzycia/</w:t>
        </w:r>
      </w:hyperlink>
      <w:r>
        <w:rPr>
          <w:rFonts w:cstheme="minorHAnsi"/>
          <w:shd w:val="clear" w:color="auto" w:fill="FFFFFF"/>
        </w:rPr>
        <w:t xml:space="preserve"> z dnia 13.06.2024</w:t>
      </w:r>
    </w:p>
    <w:p w14:paraId="212CB52B" w14:textId="6CC2B2B4" w:rsidR="00550835" w:rsidRPr="002E3AE9" w:rsidRDefault="00550835" w:rsidP="00917723">
      <w:pPr>
        <w:pStyle w:val="Akapitzlist"/>
        <w:numPr>
          <w:ilvl w:val="0"/>
          <w:numId w:val="3"/>
        </w:numPr>
        <w:rPr>
          <w:rFonts w:cstheme="minorHAnsi"/>
          <w:shd w:val="clear" w:color="auto" w:fill="FFFFFF"/>
        </w:rPr>
      </w:pPr>
      <w:r>
        <w:rPr>
          <w:rFonts w:cstheme="minorHAnsi"/>
          <w:b/>
          <w:bCs/>
          <w:shd w:val="clear" w:color="auto" w:fill="FFFFFF"/>
        </w:rPr>
        <w:t>Schemat przypadków użycia</w:t>
      </w:r>
      <w:r w:rsidRPr="00550835">
        <w:rPr>
          <w:rFonts w:cstheme="minorHAnsi"/>
        </w:rPr>
        <w:t>:</w:t>
      </w:r>
      <w:r>
        <w:rPr>
          <w:rFonts w:cstheme="minorHAnsi"/>
        </w:rPr>
        <w:t xml:space="preserve"> </w:t>
      </w:r>
      <w:hyperlink r:id="rId35" w:history="1">
        <w:r w:rsidRPr="005046D6">
          <w:rPr>
            <w:rStyle w:val="Hipercze"/>
            <w:rFonts w:cstheme="minorHAnsi"/>
          </w:rPr>
          <w:t>http://zwinnaanaliza.pl/?p=446</w:t>
        </w:r>
      </w:hyperlink>
      <w:r>
        <w:rPr>
          <w:rFonts w:cstheme="minorHAnsi"/>
        </w:rPr>
        <w:t xml:space="preserve"> z dnia 13.06.2024</w:t>
      </w:r>
    </w:p>
    <w:p w14:paraId="095F6915" w14:textId="2C24BBC0" w:rsidR="002E3AE9" w:rsidRPr="002E09DA" w:rsidRDefault="002E3AE9" w:rsidP="00917723">
      <w:pPr>
        <w:pStyle w:val="Akapitzlist"/>
        <w:numPr>
          <w:ilvl w:val="0"/>
          <w:numId w:val="3"/>
        </w:numPr>
        <w:rPr>
          <w:rFonts w:cstheme="minorHAnsi"/>
          <w:shd w:val="clear" w:color="auto" w:fill="FFFFFF"/>
        </w:rPr>
      </w:pPr>
      <w:r>
        <w:rPr>
          <w:rFonts w:cstheme="minorHAnsi"/>
          <w:b/>
          <w:bCs/>
          <w:shd w:val="clear" w:color="auto" w:fill="FFFFFF"/>
        </w:rPr>
        <w:t>Diagram klas w VS</w:t>
      </w:r>
      <w:r w:rsidRPr="002E3AE9">
        <w:rPr>
          <w:rFonts w:cstheme="minorHAnsi"/>
        </w:rPr>
        <w:t>:</w:t>
      </w:r>
      <w:r>
        <w:rPr>
          <w:rFonts w:cstheme="minorHAnsi"/>
        </w:rPr>
        <w:t xml:space="preserve"> </w:t>
      </w:r>
      <w:hyperlink r:id="rId36" w:history="1">
        <w:r w:rsidRPr="000900BA">
          <w:rPr>
            <w:rStyle w:val="Hipercze"/>
            <w:rFonts w:cstheme="minorHAnsi"/>
          </w:rPr>
          <w:t>https://stackoverflow.com/questions/17191218/generate-a-class-diagram-from-visual-studio</w:t>
        </w:r>
      </w:hyperlink>
      <w:r>
        <w:rPr>
          <w:rFonts w:cstheme="minorHAnsi"/>
        </w:rPr>
        <w:t xml:space="preserve"> z 13.06.2024</w:t>
      </w:r>
    </w:p>
    <w:sectPr w:rsidR="002E3AE9" w:rsidRPr="002E09DA" w:rsidSect="00432CE1">
      <w:headerReference w:type="default" r:id="rId37"/>
      <w:footerReference w:type="default" r:id="rId38"/>
      <w:pgSz w:w="11906" w:h="16838"/>
      <w:pgMar w:top="284" w:right="284" w:bottom="284" w:left="28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7CE94" w14:textId="77777777" w:rsidR="00713FD6" w:rsidRDefault="00713FD6" w:rsidP="007B3C8D">
      <w:pPr>
        <w:spacing w:after="0" w:line="240" w:lineRule="auto"/>
      </w:pPr>
      <w:r>
        <w:separator/>
      </w:r>
    </w:p>
  </w:endnote>
  <w:endnote w:type="continuationSeparator" w:id="0">
    <w:p w14:paraId="00788AD7" w14:textId="77777777" w:rsidR="00713FD6" w:rsidRDefault="00713FD6" w:rsidP="007B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721C5" w14:textId="3E8B701B" w:rsidR="00B74A90" w:rsidRDefault="00000000" w:rsidP="0044262E">
    <w:pPr>
      <w:pStyle w:val="Stopka"/>
      <w:jc w:val="right"/>
    </w:pPr>
    <w:sdt>
      <w:sdtPr>
        <w:alias w:val="Autor"/>
        <w:tag w:val=""/>
        <w:id w:val="-329212775"/>
        <w:dataBinding w:prefixMappings="xmlns:ns0='http://purl.org/dc/elements/1.1/' xmlns:ns1='http://schemas.openxmlformats.org/package/2006/metadata/core-properties' " w:xpath="/ns1:coreProperties[1]/ns0:creator[1]" w:storeItemID="{6C3C8BC8-F283-45AE-878A-BAB7291924A1}"/>
        <w:text/>
      </w:sdtPr>
      <w:sdtContent>
        <w:r w:rsidR="0044262E">
          <w:t>Hubert Michna</w:t>
        </w:r>
      </w:sdtContent>
    </w:sdt>
    <w:r w:rsidR="0044262E">
      <w:t xml:space="preserve">; </w:t>
    </w:r>
    <w:fldSimple w:instr=" FILENAME \* MERGEFORMAT ">
      <w:r w:rsidR="00FD17ED">
        <w:rPr>
          <w:noProof/>
        </w:rPr>
        <w:t>PRO_Szkolenie_Techniczne_1_Dokumentacja_w67259.docx</w:t>
      </w:r>
    </w:fldSimple>
    <w:r w:rsidR="0044262E">
      <w:t xml:space="preserve">; </w:t>
    </w:r>
    <w:sdt>
      <w:sdtPr>
        <w:id w:val="-766000863"/>
        <w:docPartObj>
          <w:docPartGallery w:val="Page Numbers (Bottom of Page)"/>
          <w:docPartUnique/>
        </w:docPartObj>
      </w:sdtPr>
      <w:sdtContent>
        <w:r w:rsidR="0044262E">
          <w:fldChar w:fldCharType="begin"/>
        </w:r>
        <w:r w:rsidR="0044262E">
          <w:instrText>PAGE   \* MERGEFORMAT</w:instrText>
        </w:r>
        <w:r w:rsidR="0044262E">
          <w:fldChar w:fldCharType="separate"/>
        </w:r>
        <w:r w:rsidR="0044262E">
          <w:t>1</w:t>
        </w:r>
        <w:r w:rsidR="0044262E">
          <w:fldChar w:fldCharType="end"/>
        </w:r>
      </w:sdtContent>
    </w:sdt>
  </w:p>
  <w:p w14:paraId="599756C9" w14:textId="77777777" w:rsidR="007B3C8D" w:rsidRDefault="007B3C8D" w:rsidP="00B74A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CC59B" w14:textId="77777777" w:rsidR="00713FD6" w:rsidRDefault="00713FD6" w:rsidP="007B3C8D">
      <w:pPr>
        <w:spacing w:after="0" w:line="240" w:lineRule="auto"/>
      </w:pPr>
      <w:r>
        <w:separator/>
      </w:r>
    </w:p>
  </w:footnote>
  <w:footnote w:type="continuationSeparator" w:id="0">
    <w:p w14:paraId="0EE2419D" w14:textId="77777777" w:rsidR="00713FD6" w:rsidRDefault="00713FD6" w:rsidP="007B3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FC040" w14:textId="77777777" w:rsidR="0044262E" w:rsidRDefault="00917723">
    <w:pPr>
      <w:pStyle w:val="Nagwek"/>
    </w:pPr>
    <w:r>
      <w:rPr>
        <w:noProof/>
      </w:rPr>
      <mc:AlternateContent>
        <mc:Choice Requires="wps">
          <w:drawing>
            <wp:anchor distT="0" distB="0" distL="114300" distR="114300" simplePos="0" relativeHeight="251676672" behindDoc="1" locked="0" layoutInCell="1" allowOverlap="1" wp14:anchorId="68AFCA6C" wp14:editId="3AF57EEE">
              <wp:simplePos x="6273546" y="343814"/>
              <wp:positionH relativeFrom="margin">
                <wp:align>left</wp:align>
              </wp:positionH>
              <wp:positionV relativeFrom="margin">
                <wp:align>bottom</wp:align>
              </wp:positionV>
              <wp:extent cx="90000" cy="90000"/>
              <wp:effectExtent l="0" t="19050" r="43815" b="24765"/>
              <wp:wrapNone/>
              <wp:docPr id="1944910755" name="Trójkąt prostokątny 2"/>
              <wp:cNvGraphicFramePr/>
              <a:graphic xmlns:a="http://schemas.openxmlformats.org/drawingml/2006/main">
                <a:graphicData uri="http://schemas.microsoft.com/office/word/2010/wordprocessingShape">
                  <wps:wsp>
                    <wps:cNvSpPr/>
                    <wps:spPr>
                      <a:xfrm rot="10800000" flipH="1" flipV="1">
                        <a:off x="0" y="0"/>
                        <a:ext cx="90000" cy="90000"/>
                      </a:xfrm>
                      <a:prstGeom prst="rtTriangle">
                        <a:avLst/>
                      </a:prstGeom>
                      <a:solidFill>
                        <a:schemeClr val="bg1"/>
                      </a:solid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55AC5" id="_x0000_t6" coordsize="21600,21600" o:spt="6" path="m,l,21600r21600,xe">
              <v:stroke joinstyle="miter"/>
              <v:path gradientshapeok="t" o:connecttype="custom" o:connectlocs="0,0;0,10800;0,21600;10800,21600;21600,21600;10800,10800" textboxrect="1800,12600,12600,19800"/>
            </v:shapetype>
            <v:shape id="Trójkąt prostokątny 2" o:spid="_x0000_s1026" type="#_x0000_t6" style="position:absolute;margin-left:0;margin-top:0;width:7.1pt;height:7.1pt;rotation:180;flip:x y;z-index:-25163980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" fillcolor="white [3212]" strokecolor="#747070 [1614]" strokeweight="1pt">
              <w10:wrap anchorx="margin" anchory="margin"/>
            </v:shape>
          </w:pict>
        </mc:Fallback>
      </mc:AlternateContent>
    </w:r>
    <w:r>
      <w:rPr>
        <w:noProof/>
      </w:rPr>
      <mc:AlternateContent>
        <mc:Choice Requires="wps">
          <w:drawing>
            <wp:anchor distT="0" distB="0" distL="114300" distR="114300" simplePos="0" relativeHeight="251674624" behindDoc="1" locked="0" layoutInCell="1" allowOverlap="1" wp14:anchorId="7713474D" wp14:editId="39A342D1">
              <wp:simplePos x="6934810" y="438912"/>
              <wp:positionH relativeFrom="margin">
                <wp:align>right</wp:align>
              </wp:positionH>
              <wp:positionV relativeFrom="margin">
                <wp:align>top</wp:align>
              </wp:positionV>
              <wp:extent cx="90000" cy="90000"/>
              <wp:effectExtent l="19050" t="0" r="24765" b="43815"/>
              <wp:wrapNone/>
              <wp:docPr id="2064834252" name="Trójkąt prostokątny 2"/>
              <wp:cNvGraphicFramePr/>
              <a:graphic xmlns:a="http://schemas.openxmlformats.org/drawingml/2006/main">
                <a:graphicData uri="http://schemas.microsoft.com/office/word/2010/wordprocessingShape">
                  <wps:wsp>
                    <wps:cNvSpPr/>
                    <wps:spPr>
                      <a:xfrm rot="5400000" flipV="1">
                        <a:off x="0" y="0"/>
                        <a:ext cx="90000" cy="90000"/>
                      </a:xfrm>
                      <a:prstGeom prst="rtTriangle">
                        <a:avLst/>
                      </a:prstGeom>
                      <a:solidFill>
                        <a:schemeClr val="bg1"/>
                      </a:solid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17A84" id="Trójkąt prostokątny 2" o:spid="_x0000_s1026" type="#_x0000_t6" style="position:absolute;margin-left:-44.1pt;margin-top:0;width:7.1pt;height:7.1pt;rotation:-90;flip:y;z-index:-25164185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" fillcolor="white [3212]" strokecolor="#747070 [1614]" strokeweight="1pt">
              <w10:wrap anchorx="margin" anchory="margin"/>
            </v:shape>
          </w:pict>
        </mc:Fallback>
      </mc:AlternateContent>
    </w:r>
    <w:r w:rsidR="0044262E">
      <w:rPr>
        <w:noProof/>
      </w:rPr>
      <mc:AlternateContent>
        <mc:Choice Requires="wps">
          <w:drawing>
            <wp:anchor distT="0" distB="0" distL="114300" distR="114300" simplePos="0" relativeHeight="251668480" behindDoc="1" locked="0" layoutInCell="1" allowOverlap="1" wp14:anchorId="474730DB" wp14:editId="112A0EBD">
              <wp:simplePos x="0" y="0"/>
              <wp:positionH relativeFrom="margin">
                <wp:align>left</wp:align>
              </wp:positionH>
              <wp:positionV relativeFrom="margin">
                <wp:align>top</wp:align>
              </wp:positionV>
              <wp:extent cx="90000" cy="90000"/>
              <wp:effectExtent l="0" t="0" r="43815" b="43815"/>
              <wp:wrapNone/>
              <wp:docPr id="2116069891" name="Trójkąt prostokątny 2"/>
              <wp:cNvGraphicFramePr/>
              <a:graphic xmlns:a="http://schemas.openxmlformats.org/drawingml/2006/main">
                <a:graphicData uri="http://schemas.microsoft.com/office/word/2010/wordprocessingShape">
                  <wps:wsp>
                    <wps:cNvSpPr/>
                    <wps:spPr>
                      <a:xfrm flipV="1">
                        <a:off x="0" y="0"/>
                        <a:ext cx="90000" cy="90000"/>
                      </a:xfrm>
                      <a:prstGeom prst="rtTriangle">
                        <a:avLst/>
                      </a:prstGeom>
                      <a:solidFill>
                        <a:schemeClr val="bg1"/>
                      </a:solid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4D3AA" id="Trójkąt prostokątny 2" o:spid="_x0000_s1026" type="#_x0000_t6" style="position:absolute;margin-left:0;margin-top:0;width:7.1pt;height:7.1pt;flip:y;z-index:-25164800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" fillcolor="white [3212]" strokecolor="#747070 [1614]" strokeweight="1pt">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72D09"/>
    <w:multiLevelType w:val="hybridMultilevel"/>
    <w:tmpl w:val="D646D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184CCA"/>
    <w:multiLevelType w:val="hybridMultilevel"/>
    <w:tmpl w:val="2BA490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FCE3BBF"/>
    <w:multiLevelType w:val="hybridMultilevel"/>
    <w:tmpl w:val="A59E2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24079507">
    <w:abstractNumId w:val="1"/>
  </w:num>
  <w:num w:numId="2" w16cid:durableId="682440286">
    <w:abstractNumId w:val="2"/>
  </w:num>
  <w:num w:numId="3" w16cid:durableId="2058775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62"/>
    <w:rsid w:val="00006570"/>
    <w:rsid w:val="00012E55"/>
    <w:rsid w:val="00013940"/>
    <w:rsid w:val="000401BE"/>
    <w:rsid w:val="00070EC6"/>
    <w:rsid w:val="000731A5"/>
    <w:rsid w:val="000D2715"/>
    <w:rsid w:val="000D2A3F"/>
    <w:rsid w:val="000F0FBF"/>
    <w:rsid w:val="00154008"/>
    <w:rsid w:val="00157E7D"/>
    <w:rsid w:val="001673C4"/>
    <w:rsid w:val="00175283"/>
    <w:rsid w:val="001773F1"/>
    <w:rsid w:val="00180F78"/>
    <w:rsid w:val="001A2962"/>
    <w:rsid w:val="001E61E6"/>
    <w:rsid w:val="001F1F51"/>
    <w:rsid w:val="001F545C"/>
    <w:rsid w:val="001F7F1C"/>
    <w:rsid w:val="0020046E"/>
    <w:rsid w:val="0024084C"/>
    <w:rsid w:val="002A0451"/>
    <w:rsid w:val="002C4E55"/>
    <w:rsid w:val="002E09DA"/>
    <w:rsid w:val="002E3AE9"/>
    <w:rsid w:val="002E5088"/>
    <w:rsid w:val="00302916"/>
    <w:rsid w:val="003335AE"/>
    <w:rsid w:val="00353A31"/>
    <w:rsid w:val="00372700"/>
    <w:rsid w:val="003A3376"/>
    <w:rsid w:val="003F0406"/>
    <w:rsid w:val="00403E69"/>
    <w:rsid w:val="0042659F"/>
    <w:rsid w:val="00432CE1"/>
    <w:rsid w:val="0044262E"/>
    <w:rsid w:val="0046637E"/>
    <w:rsid w:val="00484434"/>
    <w:rsid w:val="004B14FA"/>
    <w:rsid w:val="004B3CDC"/>
    <w:rsid w:val="004B64FE"/>
    <w:rsid w:val="004D19D0"/>
    <w:rsid w:val="004D2825"/>
    <w:rsid w:val="004D3221"/>
    <w:rsid w:val="004E35C8"/>
    <w:rsid w:val="004F5B6B"/>
    <w:rsid w:val="00505F16"/>
    <w:rsid w:val="005067BB"/>
    <w:rsid w:val="00516D87"/>
    <w:rsid w:val="00523811"/>
    <w:rsid w:val="00524CAB"/>
    <w:rsid w:val="005257C2"/>
    <w:rsid w:val="005444BF"/>
    <w:rsid w:val="00545B5B"/>
    <w:rsid w:val="00546C0F"/>
    <w:rsid w:val="00550835"/>
    <w:rsid w:val="00563A49"/>
    <w:rsid w:val="00577C75"/>
    <w:rsid w:val="005A5121"/>
    <w:rsid w:val="005B5B5F"/>
    <w:rsid w:val="005D0155"/>
    <w:rsid w:val="005E3139"/>
    <w:rsid w:val="005E3503"/>
    <w:rsid w:val="005E499A"/>
    <w:rsid w:val="005E54D2"/>
    <w:rsid w:val="005F5B71"/>
    <w:rsid w:val="006263C6"/>
    <w:rsid w:val="006A2067"/>
    <w:rsid w:val="006B26D4"/>
    <w:rsid w:val="006D47CA"/>
    <w:rsid w:val="006D56A5"/>
    <w:rsid w:val="006D674D"/>
    <w:rsid w:val="006F1570"/>
    <w:rsid w:val="006F18B6"/>
    <w:rsid w:val="00713FD6"/>
    <w:rsid w:val="0071459D"/>
    <w:rsid w:val="00747CDC"/>
    <w:rsid w:val="00753880"/>
    <w:rsid w:val="007551B1"/>
    <w:rsid w:val="007705EB"/>
    <w:rsid w:val="0078099B"/>
    <w:rsid w:val="007B3C8D"/>
    <w:rsid w:val="007E7E78"/>
    <w:rsid w:val="00817620"/>
    <w:rsid w:val="00887C99"/>
    <w:rsid w:val="0089711F"/>
    <w:rsid w:val="008A7157"/>
    <w:rsid w:val="008B74EC"/>
    <w:rsid w:val="008C7DA2"/>
    <w:rsid w:val="0091585F"/>
    <w:rsid w:val="00917723"/>
    <w:rsid w:val="0092440B"/>
    <w:rsid w:val="00965E45"/>
    <w:rsid w:val="009B573E"/>
    <w:rsid w:val="009B69C2"/>
    <w:rsid w:val="009C206B"/>
    <w:rsid w:val="009C28C1"/>
    <w:rsid w:val="009D0FB2"/>
    <w:rsid w:val="00A34D1C"/>
    <w:rsid w:val="00A52BC0"/>
    <w:rsid w:val="00A613F8"/>
    <w:rsid w:val="00A8072B"/>
    <w:rsid w:val="00A905F8"/>
    <w:rsid w:val="00AC4881"/>
    <w:rsid w:val="00AF7646"/>
    <w:rsid w:val="00B0602B"/>
    <w:rsid w:val="00B20E21"/>
    <w:rsid w:val="00B30665"/>
    <w:rsid w:val="00B42800"/>
    <w:rsid w:val="00B4719E"/>
    <w:rsid w:val="00B74A90"/>
    <w:rsid w:val="00B90C36"/>
    <w:rsid w:val="00BC0A68"/>
    <w:rsid w:val="00BE5C8B"/>
    <w:rsid w:val="00C21418"/>
    <w:rsid w:val="00C3325B"/>
    <w:rsid w:val="00C60217"/>
    <w:rsid w:val="00C74D72"/>
    <w:rsid w:val="00C764A3"/>
    <w:rsid w:val="00CA3C39"/>
    <w:rsid w:val="00CD2697"/>
    <w:rsid w:val="00D03700"/>
    <w:rsid w:val="00D10AFC"/>
    <w:rsid w:val="00D16B26"/>
    <w:rsid w:val="00D319C4"/>
    <w:rsid w:val="00D412AB"/>
    <w:rsid w:val="00D51C54"/>
    <w:rsid w:val="00D64038"/>
    <w:rsid w:val="00D65D67"/>
    <w:rsid w:val="00DA2C9D"/>
    <w:rsid w:val="00DF0989"/>
    <w:rsid w:val="00E53A42"/>
    <w:rsid w:val="00E65367"/>
    <w:rsid w:val="00E81D6F"/>
    <w:rsid w:val="00EB552A"/>
    <w:rsid w:val="00EB5EDC"/>
    <w:rsid w:val="00EE62A2"/>
    <w:rsid w:val="00F15F4D"/>
    <w:rsid w:val="00F2723B"/>
    <w:rsid w:val="00F441AE"/>
    <w:rsid w:val="00F455B4"/>
    <w:rsid w:val="00F72FA5"/>
    <w:rsid w:val="00F96404"/>
    <w:rsid w:val="00FA46A3"/>
    <w:rsid w:val="00FC610F"/>
    <w:rsid w:val="00FD17ED"/>
    <w:rsid w:val="00FD1C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C7671"/>
  <w15:chartTrackingRefBased/>
  <w15:docId w15:val="{7D11E878-6BCC-43A9-845D-06152ACF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401BE"/>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E54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0D2A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887C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zastpczy">
    <w:name w:val="Placeholder Text"/>
    <w:basedOn w:val="Domylnaczcionkaakapitu"/>
    <w:uiPriority w:val="99"/>
    <w:semiHidden/>
    <w:rsid w:val="009B573E"/>
    <w:rPr>
      <w:color w:val="808080"/>
    </w:rPr>
  </w:style>
  <w:style w:type="paragraph" w:styleId="Podtytu">
    <w:name w:val="Subtitle"/>
    <w:basedOn w:val="Normalny"/>
    <w:next w:val="Normalny"/>
    <w:link w:val="PodtytuZnak"/>
    <w:uiPriority w:val="11"/>
    <w:qFormat/>
    <w:rsid w:val="0042659F"/>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42659F"/>
    <w:rPr>
      <w:rFonts w:eastAsiaTheme="minorEastAsia"/>
      <w:color w:val="5A5A5A" w:themeColor="text1" w:themeTint="A5"/>
      <w:spacing w:val="15"/>
    </w:rPr>
  </w:style>
  <w:style w:type="character" w:customStyle="1" w:styleId="FragmentKoduZnak">
    <w:name w:val="Fragment Kodu Znak"/>
    <w:basedOn w:val="Domylnaczcionkaakapitu"/>
    <w:link w:val="FragmentKodu"/>
    <w:locked/>
    <w:rsid w:val="005257C2"/>
    <w:rPr>
      <w:rFonts w:ascii="Consolas" w:hAnsi="Consolas"/>
      <w:noProof/>
    </w:rPr>
  </w:style>
  <w:style w:type="paragraph" w:customStyle="1" w:styleId="FragmentKodu">
    <w:name w:val="Fragment Kodu"/>
    <w:basedOn w:val="Normalny"/>
    <w:link w:val="FragmentKoduZnak"/>
    <w:qFormat/>
    <w:rsid w:val="005257C2"/>
    <w:pPr>
      <w:spacing w:after="0" w:line="256" w:lineRule="auto"/>
    </w:pPr>
    <w:rPr>
      <w:rFonts w:ascii="Consolas" w:hAnsi="Consolas"/>
      <w:noProof/>
    </w:rPr>
  </w:style>
  <w:style w:type="paragraph" w:styleId="Bezodstpw">
    <w:name w:val="No Spacing"/>
    <w:link w:val="BezodstpwZnak"/>
    <w:uiPriority w:val="1"/>
    <w:qFormat/>
    <w:rsid w:val="00917723"/>
    <w:pPr>
      <w:spacing w:after="0" w:line="240" w:lineRule="auto"/>
    </w:pPr>
  </w:style>
  <w:style w:type="character" w:customStyle="1" w:styleId="BezodstpwZnak">
    <w:name w:val="Bez odstępów Znak"/>
    <w:basedOn w:val="Domylnaczcionkaakapitu"/>
    <w:link w:val="Bezodstpw"/>
    <w:uiPriority w:val="1"/>
    <w:rsid w:val="00432CE1"/>
  </w:style>
  <w:style w:type="paragraph" w:styleId="Nagwekspisutreci">
    <w:name w:val="TOC Heading"/>
    <w:basedOn w:val="Nagwek1"/>
    <w:next w:val="Normalny"/>
    <w:uiPriority w:val="39"/>
    <w:unhideWhenUsed/>
    <w:qFormat/>
    <w:rsid w:val="00432CE1"/>
    <w:pPr>
      <w:outlineLvl w:val="9"/>
    </w:pPr>
    <w:rPr>
      <w:lang w:eastAsia="pl-PL"/>
    </w:rPr>
  </w:style>
  <w:style w:type="paragraph" w:styleId="Spistreci1">
    <w:name w:val="toc 1"/>
    <w:basedOn w:val="Normalny"/>
    <w:next w:val="Normalny"/>
    <w:autoRedefine/>
    <w:uiPriority w:val="39"/>
    <w:unhideWhenUsed/>
    <w:rsid w:val="00432CE1"/>
    <w:pPr>
      <w:spacing w:after="100"/>
    </w:pPr>
  </w:style>
  <w:style w:type="character" w:styleId="Hipercze">
    <w:name w:val="Hyperlink"/>
    <w:basedOn w:val="Domylnaczcionkaakapitu"/>
    <w:uiPriority w:val="99"/>
    <w:unhideWhenUsed/>
    <w:rsid w:val="00432CE1"/>
    <w:rPr>
      <w:color w:val="0563C1" w:themeColor="hyperlink"/>
      <w:u w:val="single"/>
    </w:rPr>
  </w:style>
  <w:style w:type="character" w:customStyle="1" w:styleId="Nagwek2Znak">
    <w:name w:val="Nagłówek 2 Znak"/>
    <w:basedOn w:val="Domylnaczcionkaakapitu"/>
    <w:link w:val="Nagwek2"/>
    <w:uiPriority w:val="9"/>
    <w:rsid w:val="005E54D2"/>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0D2A3F"/>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302916"/>
    <w:pPr>
      <w:ind w:left="720"/>
      <w:contextualSpacing/>
    </w:pPr>
  </w:style>
  <w:style w:type="paragraph" w:styleId="Legenda">
    <w:name w:val="caption"/>
    <w:basedOn w:val="Normalny"/>
    <w:next w:val="Normalny"/>
    <w:uiPriority w:val="35"/>
    <w:unhideWhenUsed/>
    <w:qFormat/>
    <w:rsid w:val="0078099B"/>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A905F8"/>
    <w:rPr>
      <w:color w:val="605E5C"/>
      <w:shd w:val="clear" w:color="auto" w:fill="E1DFDD"/>
    </w:rPr>
  </w:style>
  <w:style w:type="character" w:styleId="UyteHipercze">
    <w:name w:val="FollowedHyperlink"/>
    <w:basedOn w:val="Domylnaczcionkaakapitu"/>
    <w:uiPriority w:val="99"/>
    <w:semiHidden/>
    <w:unhideWhenUsed/>
    <w:rsid w:val="00C74D72"/>
    <w:rPr>
      <w:color w:val="954F72" w:themeColor="followedHyperlink"/>
      <w:u w:val="single"/>
    </w:rPr>
  </w:style>
  <w:style w:type="character" w:customStyle="1" w:styleId="Nagwek4Znak">
    <w:name w:val="Nagłówek 4 Znak"/>
    <w:basedOn w:val="Domylnaczcionkaakapitu"/>
    <w:link w:val="Nagwek4"/>
    <w:uiPriority w:val="9"/>
    <w:rsid w:val="00887C99"/>
    <w:rPr>
      <w:rFonts w:asciiTheme="majorHAnsi" w:eastAsiaTheme="majorEastAsia" w:hAnsiTheme="majorHAnsi" w:cstheme="majorBidi"/>
      <w:i/>
      <w:iCs/>
      <w:color w:val="2F5496" w:themeColor="accent1" w:themeShade="BF"/>
    </w:rPr>
  </w:style>
  <w:style w:type="paragraph" w:styleId="Spistreci2">
    <w:name w:val="toc 2"/>
    <w:basedOn w:val="Normalny"/>
    <w:next w:val="Normalny"/>
    <w:autoRedefine/>
    <w:uiPriority w:val="39"/>
    <w:unhideWhenUsed/>
    <w:rsid w:val="00013940"/>
    <w:pPr>
      <w:spacing w:after="100"/>
      <w:ind w:left="220"/>
    </w:pPr>
  </w:style>
  <w:style w:type="paragraph" w:styleId="Spistreci3">
    <w:name w:val="toc 3"/>
    <w:basedOn w:val="Normalny"/>
    <w:next w:val="Normalny"/>
    <w:autoRedefine/>
    <w:uiPriority w:val="39"/>
    <w:unhideWhenUsed/>
    <w:rsid w:val="00013940"/>
    <w:pPr>
      <w:spacing w:after="100"/>
      <w:ind w:left="440"/>
    </w:pPr>
  </w:style>
  <w:style w:type="table" w:styleId="Tabelasiatki4akcent1">
    <w:name w:val="Grid Table 4 Accent 1"/>
    <w:basedOn w:val="Standardowy"/>
    <w:uiPriority w:val="49"/>
    <w:rsid w:val="0075388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907116">
      <w:bodyDiv w:val="1"/>
      <w:marLeft w:val="0"/>
      <w:marRight w:val="0"/>
      <w:marTop w:val="0"/>
      <w:marBottom w:val="0"/>
      <w:divBdr>
        <w:top w:val="none" w:sz="0" w:space="0" w:color="auto"/>
        <w:left w:val="none" w:sz="0" w:space="0" w:color="auto"/>
        <w:bottom w:val="none" w:sz="0" w:space="0" w:color="auto"/>
        <w:right w:val="none" w:sz="0" w:space="0" w:color="auto"/>
      </w:divBdr>
    </w:div>
    <w:div w:id="1675916371">
      <w:bodyDiv w:val="1"/>
      <w:marLeft w:val="0"/>
      <w:marRight w:val="0"/>
      <w:marTop w:val="0"/>
      <w:marBottom w:val="0"/>
      <w:divBdr>
        <w:top w:val="none" w:sz="0" w:space="0" w:color="auto"/>
        <w:left w:val="none" w:sz="0" w:space="0" w:color="auto"/>
        <w:bottom w:val="none" w:sz="0" w:space="0" w:color="auto"/>
        <w:right w:val="none" w:sz="0" w:space="0" w:color="auto"/>
      </w:divBdr>
      <w:divsChild>
        <w:div w:id="453183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wolski.pro/diagramy-uml/diagram-przypadkw-uzycia/"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qlite.org/index.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nuget.org/packages/Microsoft.Data.Sqlite/"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3schools.com/cs/index.php" TargetMode="External"/><Relationship Id="rId36" Type="http://schemas.openxmlformats.org/officeDocument/2006/relationships/hyperlink" Target="https://stackoverflow.com/questions/17191218/generate-a-class-diagram-from-visual-stud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qlitestudio.p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pf-tutorial.com/" TargetMode="External"/><Relationship Id="rId30" Type="http://schemas.openxmlformats.org/officeDocument/2006/relationships/hyperlink" Target="https://www.sqlitetutorial.net/" TargetMode="External"/><Relationship Id="rId35" Type="http://schemas.openxmlformats.org/officeDocument/2006/relationships/hyperlink" Target="http://zwinnaanaliza.pl/?p=446"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learn.microsoft.com/pl-pl/dotnet/standard/data/sqlite/?tabs=netcore-cli"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bsi\Documents\Niestandardowe%20szablony%20pakietu%20Office\Hubsik_Template_v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602DDEB424428E8A56BE6FD551192A"/>
        <w:category>
          <w:name w:val="Ogólne"/>
          <w:gallery w:val="placeholder"/>
        </w:category>
        <w:types>
          <w:type w:val="bbPlcHdr"/>
        </w:types>
        <w:behaviors>
          <w:behavior w:val="content"/>
        </w:behaviors>
        <w:guid w:val="{5FCC413F-AF6B-46B4-98B0-B0CBB186DBD4}"/>
      </w:docPartPr>
      <w:docPartBody>
        <w:p w:rsidR="00333998" w:rsidRDefault="00AE13B0" w:rsidP="00AE13B0">
          <w:pPr>
            <w:pStyle w:val="F4602DDEB424428E8A56BE6FD551192A"/>
          </w:pPr>
          <w:r>
            <w:rPr>
              <w:rFonts w:asciiTheme="majorHAnsi" w:eastAsiaTheme="majorEastAsia" w:hAnsiTheme="majorHAnsi" w:cstheme="majorBidi"/>
              <w:caps/>
              <w:color w:val="156082" w:themeColor="accent1"/>
              <w:sz w:val="80"/>
              <w:szCs w:val="80"/>
            </w:rPr>
            <w:t>[Tytuł dokumentu]</w:t>
          </w:r>
        </w:p>
      </w:docPartBody>
    </w:docPart>
    <w:docPart>
      <w:docPartPr>
        <w:name w:val="45C504C437FC4948A1B0D38A869EF67A"/>
        <w:category>
          <w:name w:val="Ogólne"/>
          <w:gallery w:val="placeholder"/>
        </w:category>
        <w:types>
          <w:type w:val="bbPlcHdr"/>
        </w:types>
        <w:behaviors>
          <w:behavior w:val="content"/>
        </w:behaviors>
        <w:guid w:val="{2EFE103B-EB08-4506-80D9-8136BA25BD82}"/>
      </w:docPartPr>
      <w:docPartBody>
        <w:p w:rsidR="00333998" w:rsidRDefault="00AE13B0" w:rsidP="00AE13B0">
          <w:pPr>
            <w:pStyle w:val="45C504C437FC4948A1B0D38A869EF67A"/>
          </w:pPr>
          <w:r>
            <w:rPr>
              <w:color w:val="156082"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B0"/>
    <w:rsid w:val="0008189C"/>
    <w:rsid w:val="000E55DF"/>
    <w:rsid w:val="002C4E55"/>
    <w:rsid w:val="00333998"/>
    <w:rsid w:val="00682B34"/>
    <w:rsid w:val="006F3253"/>
    <w:rsid w:val="00771E97"/>
    <w:rsid w:val="009C4143"/>
    <w:rsid w:val="009D0FB2"/>
    <w:rsid w:val="00AE13B0"/>
    <w:rsid w:val="00C3325B"/>
    <w:rsid w:val="00C764A3"/>
    <w:rsid w:val="00D34A07"/>
    <w:rsid w:val="00D65846"/>
    <w:rsid w:val="00F15F4D"/>
    <w:rsid w:val="00F441AE"/>
    <w:rsid w:val="00F964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4602DDEB424428E8A56BE6FD551192A">
    <w:name w:val="F4602DDEB424428E8A56BE6FD551192A"/>
    <w:rsid w:val="00AE13B0"/>
  </w:style>
  <w:style w:type="paragraph" w:customStyle="1" w:styleId="45C504C437FC4948A1B0D38A869EF67A">
    <w:name w:val="45C504C437FC4948A1B0D38A869EF67A"/>
    <w:rsid w:val="00AE13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5C151-98BD-4E3C-A7EB-532C5FC8A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Hubsik_Template_v3.dotx</Template>
  <TotalTime>722</TotalTime>
  <Pages>16</Pages>
  <Words>2245</Words>
  <Characters>13476</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w67259, Hubert Michna 4IIZ, GL04</dc:subject>
  <dc:creator>Hubert Michna</dc:creator>
  <cp:keywords/>
  <dc:description/>
  <cp:lastModifiedBy>Hubert Michna</cp:lastModifiedBy>
  <cp:revision>55</cp:revision>
  <cp:lastPrinted>2024-02-03T20:20:00Z</cp:lastPrinted>
  <dcterms:created xsi:type="dcterms:W3CDTF">2024-06-09T16:52:00Z</dcterms:created>
  <dcterms:modified xsi:type="dcterms:W3CDTF">2024-06-17T19:26:00Z</dcterms:modified>
</cp:coreProperties>
</file>